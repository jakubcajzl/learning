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26AADF" w14:textId="060438AF" w:rsidR="009B7406" w:rsidRPr="00DB53C3" w:rsidRDefault="008604C0" w:rsidP="009B7406">
      <w:pPr>
        <w:pStyle w:val="Heading1"/>
        <w:spacing w:before="0"/>
        <w:rPr>
          <w:lang w:val="en-US"/>
        </w:rPr>
      </w:pPr>
      <w:r w:rsidRPr="00DB53C3">
        <w:rPr>
          <w:lang w:val="en-US"/>
        </w:rPr>
        <w:t>Lea</w:t>
      </w:r>
      <w:r w:rsidR="00CD2FF6" w:rsidRPr="00DB53C3">
        <w:rPr>
          <w:lang w:val="en-US"/>
        </w:rPr>
        <w:t>rn</w:t>
      </w:r>
      <w:r w:rsidRPr="00DB53C3">
        <w:rPr>
          <w:lang w:val="en-US"/>
        </w:rPr>
        <w:t>ing</w:t>
      </w:r>
      <w:r w:rsidR="00822ECC" w:rsidRPr="00DB53C3">
        <w:rPr>
          <w:lang w:val="en-US"/>
        </w:rPr>
        <w:t xml:space="preserve"> plan</w:t>
      </w:r>
      <w:r w:rsidRPr="00DB53C3">
        <w:rPr>
          <w:lang w:val="en-US"/>
        </w:rPr>
        <w:t xml:space="preserve"> – </w:t>
      </w:r>
      <w:r w:rsidR="00DB53C3">
        <w:rPr>
          <w:lang w:val="en-US"/>
        </w:rPr>
        <w:t>J</w:t>
      </w:r>
      <w:r w:rsidR="00FE10B0">
        <w:rPr>
          <w:lang w:val="en-US"/>
        </w:rPr>
        <w:t>akub</w:t>
      </w:r>
      <w:r w:rsidR="00DB53C3">
        <w:rPr>
          <w:lang w:val="en-US"/>
        </w:rPr>
        <w:t xml:space="preserve"> </w:t>
      </w:r>
      <w:r w:rsidR="00FE10B0">
        <w:rPr>
          <w:lang w:val="en-US"/>
        </w:rPr>
        <w:t>Cajzl</w:t>
      </w:r>
    </w:p>
    <w:p w14:paraId="18FACA5B" w14:textId="45F0FBA0" w:rsidR="004615CB" w:rsidRPr="00DB53C3" w:rsidRDefault="004615CB" w:rsidP="004615CB">
      <w:pPr>
        <w:pStyle w:val="Heading2"/>
        <w:rPr>
          <w:lang w:val="en-US"/>
        </w:rPr>
      </w:pPr>
      <w:r w:rsidRPr="00DB53C3">
        <w:rPr>
          <w:lang w:val="en-US"/>
        </w:rPr>
        <w:t>First</w:t>
      </w:r>
      <w:r w:rsidR="00310050" w:rsidRPr="00DB53C3">
        <w:rPr>
          <w:lang w:val="en-US"/>
        </w:rPr>
        <w:t xml:space="preserve"> days</w:t>
      </w:r>
    </w:p>
    <w:p w14:paraId="11307C83" w14:textId="51DEADE4" w:rsidR="005F2A82" w:rsidRDefault="00B730CF" w:rsidP="00822ECC">
      <w:pPr>
        <w:spacing w:line="240" w:lineRule="auto"/>
        <w:rPr>
          <w:lang w:val="en-US"/>
        </w:rPr>
      </w:pPr>
      <w:r w:rsidRPr="00DB53C3">
        <w:rPr>
          <w:b/>
          <w:lang w:val="en-US"/>
        </w:rPr>
        <w:t>Checklist Item #0</w:t>
      </w:r>
      <w:r w:rsidRPr="00DB53C3">
        <w:rPr>
          <w:b/>
          <w:bCs/>
          <w:lang w:val="en-US"/>
        </w:rPr>
        <w:t xml:space="preserve"> </w:t>
      </w:r>
      <w:r w:rsidRPr="00DB53C3">
        <w:rPr>
          <w:lang w:val="en-US"/>
        </w:rPr>
        <w:t>Ac</w:t>
      </w:r>
      <w:r w:rsidR="00D1505B" w:rsidRPr="00DB53C3">
        <w:rPr>
          <w:lang w:val="en-US"/>
        </w:rPr>
        <w:t>c</w:t>
      </w:r>
      <w:r w:rsidRPr="00DB53C3">
        <w:rPr>
          <w:lang w:val="en-US"/>
        </w:rPr>
        <w:t>ess to AdaLab (Hue, Jupyter</w:t>
      </w:r>
      <w:r w:rsidR="0020205A">
        <w:rPr>
          <w:lang w:val="en-US"/>
        </w:rPr>
        <w:t xml:space="preserve"> Hub</w:t>
      </w:r>
      <w:r w:rsidR="003721A0" w:rsidRPr="00DB53C3">
        <w:rPr>
          <w:lang w:val="en-US"/>
        </w:rPr>
        <w:t>, GitLab</w:t>
      </w:r>
      <w:r w:rsidRPr="00DB53C3">
        <w:rPr>
          <w:lang w:val="en-US"/>
        </w:rPr>
        <w:t>)</w:t>
      </w:r>
    </w:p>
    <w:p w14:paraId="4A8ACFD8" w14:textId="1038626E" w:rsidR="00BE5394" w:rsidRDefault="0016124D" w:rsidP="00822ECC">
      <w:pPr>
        <w:spacing w:line="240" w:lineRule="auto"/>
        <w:rPr>
          <w:lang w:val="en-US"/>
        </w:rPr>
      </w:pPr>
      <w:hyperlink r:id="rId11" w:history="1">
        <w:r w:rsidRPr="0016124D">
          <w:rPr>
            <w:rStyle w:val="Hyperlink"/>
            <w:lang w:val="en-US"/>
          </w:rPr>
          <w:t>https://git.adastragrp.com/</w:t>
        </w:r>
      </w:hyperlink>
    </w:p>
    <w:p w14:paraId="3A132AE6" w14:textId="23952B45" w:rsidR="0016124D" w:rsidRDefault="0016124D" w:rsidP="00822ECC">
      <w:pPr>
        <w:spacing w:line="240" w:lineRule="auto"/>
        <w:rPr>
          <w:lang w:val="en-US"/>
        </w:rPr>
      </w:pPr>
      <w:r>
        <w:rPr>
          <w:lang w:val="en-US"/>
        </w:rPr>
        <w:t>GIT – kurz na datacamp</w:t>
      </w:r>
    </w:p>
    <w:p w14:paraId="26C1188D" w14:textId="3F7D66DA" w:rsidR="00F27242" w:rsidRPr="00DB53C3" w:rsidRDefault="00F27242" w:rsidP="00822ECC">
      <w:pPr>
        <w:spacing w:line="240" w:lineRule="auto"/>
        <w:rPr>
          <w:lang w:val="en-US"/>
        </w:rPr>
      </w:pPr>
      <w:r>
        <w:rPr>
          <w:lang w:val="en-US"/>
        </w:rPr>
        <w:t xml:space="preserve">IDE </w:t>
      </w:r>
      <w:r w:rsidR="00D10694">
        <w:rPr>
          <w:lang w:val="en-US"/>
        </w:rPr>
        <w:t>–</w:t>
      </w:r>
      <w:r>
        <w:rPr>
          <w:lang w:val="en-US"/>
        </w:rPr>
        <w:t xml:space="preserve"> </w:t>
      </w:r>
      <w:r w:rsidR="00D10694">
        <w:rPr>
          <w:lang w:val="en-US"/>
        </w:rPr>
        <w:t>PyCharm, …</w:t>
      </w:r>
      <w:r w:rsidR="008557F1">
        <w:rPr>
          <w:lang w:val="en-US"/>
        </w:rPr>
        <w:t xml:space="preserve"> - propojit s repositářem</w:t>
      </w:r>
    </w:p>
    <w:p w14:paraId="5A5693C6" w14:textId="39D04D59" w:rsidR="00AA1F6C" w:rsidRDefault="00822ECC" w:rsidP="00AA1F6C">
      <w:pPr>
        <w:spacing w:line="240" w:lineRule="auto"/>
        <w:rPr>
          <w:lang w:val="en-US"/>
        </w:rPr>
      </w:pPr>
      <w:r w:rsidRPr="00DB53C3">
        <w:rPr>
          <w:b/>
          <w:lang w:val="en-US"/>
        </w:rPr>
        <w:t>Checklist Item #1</w:t>
      </w:r>
      <w:r w:rsidR="00286D36" w:rsidRPr="00DB53C3">
        <w:rPr>
          <w:b/>
          <w:bCs/>
          <w:lang w:val="en-US"/>
        </w:rPr>
        <w:t xml:space="preserve"> </w:t>
      </w:r>
      <w:r w:rsidR="00286D36" w:rsidRPr="00DB53C3">
        <w:rPr>
          <w:lang w:val="en-US"/>
        </w:rPr>
        <w:t>Python libraries: json, csv, xml</w:t>
      </w:r>
      <w:r w:rsidR="00BE6F16" w:rsidRPr="00DB53C3">
        <w:rPr>
          <w:lang w:val="en-US"/>
        </w:rPr>
        <w:t xml:space="preserve">, </w:t>
      </w:r>
      <w:r w:rsidR="002E4956" w:rsidRPr="00DB53C3">
        <w:rPr>
          <w:lang w:val="en-US"/>
        </w:rPr>
        <w:t>subprocess</w:t>
      </w:r>
    </w:p>
    <w:p w14:paraId="191DBC71" w14:textId="51965F32" w:rsidR="00D74796" w:rsidRPr="00DB53C3" w:rsidRDefault="00D74796" w:rsidP="00AA1F6C">
      <w:pPr>
        <w:spacing w:line="240" w:lineRule="auto"/>
        <w:rPr>
          <w:lang w:val="en-US"/>
        </w:rPr>
      </w:pPr>
      <w:hyperlink r:id="rId12" w:anchor="overview" w:history="1">
        <w:r w:rsidRPr="00D74796">
          <w:rPr>
            <w:rStyle w:val="Hyperlink"/>
            <w:lang w:val="en-US"/>
          </w:rPr>
          <w:t>https://www.udemy.com/course/complete-python-bootcamp/learn/quiz/178926#overview</w:t>
        </w:r>
      </w:hyperlink>
    </w:p>
    <w:p w14:paraId="3635753F" w14:textId="4F258E9B" w:rsidR="00F37E01" w:rsidRPr="00DB53C3" w:rsidRDefault="00F37E01" w:rsidP="00F37E01">
      <w:pPr>
        <w:pStyle w:val="ListParagraph"/>
        <w:numPr>
          <w:ilvl w:val="0"/>
          <w:numId w:val="16"/>
        </w:numPr>
        <w:spacing w:line="240" w:lineRule="auto"/>
        <w:rPr>
          <w:b/>
          <w:bCs/>
          <w:lang w:val="en-US"/>
        </w:rPr>
      </w:pPr>
      <w:r w:rsidRPr="00DB53C3">
        <w:rPr>
          <w:b/>
          <w:bCs/>
          <w:lang w:val="en-US"/>
        </w:rPr>
        <w:t>general</w:t>
      </w:r>
      <w:r w:rsidRPr="00DB53C3">
        <w:rPr>
          <w:lang w:val="en-US"/>
        </w:rPr>
        <w:t xml:space="preserve"> </w:t>
      </w:r>
      <w:r w:rsidR="00DF0106" w:rsidRPr="00DB53C3">
        <w:rPr>
          <w:lang w:val="en-US"/>
        </w:rPr>
        <w:t>–</w:t>
      </w:r>
      <w:r w:rsidRPr="00DB53C3">
        <w:rPr>
          <w:lang w:val="en-US"/>
        </w:rPr>
        <w:t xml:space="preserve"> </w:t>
      </w:r>
      <w:r w:rsidR="00DF0106" w:rsidRPr="00DB53C3">
        <w:rPr>
          <w:lang w:val="en-US"/>
        </w:rPr>
        <w:t>timestamp, datetime</w:t>
      </w:r>
      <w:r w:rsidR="008F4DD5" w:rsidRPr="00DB53C3">
        <w:rPr>
          <w:lang w:val="en-US"/>
        </w:rPr>
        <w:t>, try, except, final</w:t>
      </w:r>
      <w:r w:rsidR="00485FF5" w:rsidRPr="00DB53C3">
        <w:rPr>
          <w:lang w:val="en-US"/>
        </w:rPr>
        <w:t>ly</w:t>
      </w:r>
    </w:p>
    <w:p w14:paraId="024F1B01" w14:textId="31B5901A" w:rsidR="00E450DC" w:rsidRPr="00DB53C3" w:rsidRDefault="00D172A1" w:rsidP="00E450DC">
      <w:pPr>
        <w:pStyle w:val="ListParagraph"/>
        <w:numPr>
          <w:ilvl w:val="0"/>
          <w:numId w:val="16"/>
        </w:numPr>
        <w:spacing w:line="240" w:lineRule="auto"/>
        <w:rPr>
          <w:b/>
          <w:bCs/>
          <w:lang w:val="en-US"/>
        </w:rPr>
      </w:pPr>
      <w:r w:rsidRPr="00DB53C3">
        <w:rPr>
          <w:b/>
          <w:bCs/>
          <w:lang w:val="en-US"/>
        </w:rPr>
        <w:t>json</w:t>
      </w:r>
      <w:r w:rsidR="00E3511B" w:rsidRPr="00DB53C3">
        <w:rPr>
          <w:lang w:val="en-US"/>
        </w:rPr>
        <w:t xml:space="preserve"> </w:t>
      </w:r>
      <w:r w:rsidR="0071193D" w:rsidRPr="00DB53C3">
        <w:rPr>
          <w:lang w:val="en-US"/>
        </w:rPr>
        <w:t>–</w:t>
      </w:r>
      <w:r w:rsidR="00E3511B" w:rsidRPr="00DB53C3">
        <w:rPr>
          <w:lang w:val="en-US"/>
        </w:rPr>
        <w:t xml:space="preserve"> </w:t>
      </w:r>
      <w:r w:rsidR="00B7191E" w:rsidRPr="00DB53C3">
        <w:rPr>
          <w:lang w:val="en-US"/>
        </w:rPr>
        <w:t>mine</w:t>
      </w:r>
      <w:r w:rsidR="005A0BDA" w:rsidRPr="00DB53C3">
        <w:rPr>
          <w:lang w:val="en-US"/>
        </w:rPr>
        <w:t xml:space="preserve"> nested jsons</w:t>
      </w:r>
      <w:r w:rsidR="00145A31" w:rsidRPr="00DB53C3">
        <w:rPr>
          <w:lang w:val="en-US"/>
        </w:rPr>
        <w:t xml:space="preserve">, </w:t>
      </w:r>
      <w:r w:rsidR="0071193D" w:rsidRPr="00DB53C3">
        <w:rPr>
          <w:lang w:val="en-US"/>
        </w:rPr>
        <w:t>from string</w:t>
      </w:r>
      <w:r w:rsidR="008C5365" w:rsidRPr="00DB53C3">
        <w:rPr>
          <w:lang w:val="en-US"/>
        </w:rPr>
        <w:t xml:space="preserve"> to json, load, export, </w:t>
      </w:r>
      <w:r w:rsidR="00B7191E" w:rsidRPr="00DB53C3">
        <w:rPr>
          <w:lang w:val="en-US"/>
        </w:rPr>
        <w:t>loops, lambdas</w:t>
      </w:r>
      <w:r w:rsidR="0020205A">
        <w:rPr>
          <w:lang w:val="en-US"/>
        </w:rPr>
        <w:t>,</w:t>
      </w:r>
      <w:r w:rsidR="00D55083" w:rsidRPr="00DB53C3">
        <w:rPr>
          <w:lang w:val="en-US"/>
        </w:rPr>
        <w:t xml:space="preserve"> </w:t>
      </w:r>
      <w:r w:rsidR="008460F8" w:rsidRPr="00DB53C3">
        <w:rPr>
          <w:lang w:val="en-US"/>
        </w:rPr>
        <w:t>.get</w:t>
      </w:r>
      <w:r w:rsidR="00B7191E" w:rsidRPr="00DB53C3">
        <w:rPr>
          <w:lang w:val="en-US"/>
        </w:rPr>
        <w:t>()</w:t>
      </w:r>
      <w:r w:rsidR="00B817AF">
        <w:rPr>
          <w:lang w:val="en-US"/>
        </w:rPr>
        <w:t xml:space="preserve">, </w:t>
      </w:r>
      <w:r w:rsidR="00B817AF" w:rsidRPr="00DB53C3">
        <w:rPr>
          <w:lang w:val="en-US"/>
        </w:rPr>
        <w:t>with/</w:t>
      </w:r>
      <w:r w:rsidR="00B817AF">
        <w:rPr>
          <w:lang w:val="en-US"/>
        </w:rPr>
        <w:t>without</w:t>
      </w:r>
      <w:r w:rsidR="00B817AF" w:rsidRPr="00DB53C3">
        <w:rPr>
          <w:lang w:val="en-US"/>
        </w:rPr>
        <w:t xml:space="preserve"> comments</w:t>
      </w:r>
    </w:p>
    <w:p w14:paraId="70B4C4B1" w14:textId="71FFAC30" w:rsidR="00D172A1" w:rsidRPr="00DB53C3" w:rsidRDefault="00D172A1" w:rsidP="00E450DC">
      <w:pPr>
        <w:pStyle w:val="ListParagraph"/>
        <w:numPr>
          <w:ilvl w:val="0"/>
          <w:numId w:val="16"/>
        </w:numPr>
        <w:spacing w:line="240" w:lineRule="auto"/>
        <w:rPr>
          <w:b/>
          <w:bCs/>
          <w:lang w:val="en-US"/>
        </w:rPr>
      </w:pPr>
      <w:r w:rsidRPr="00DB53C3">
        <w:rPr>
          <w:b/>
          <w:bCs/>
          <w:lang w:val="en-US"/>
        </w:rPr>
        <w:t>csv</w:t>
      </w:r>
      <w:r w:rsidR="00E3511B" w:rsidRPr="00DB53C3">
        <w:rPr>
          <w:lang w:val="en-US"/>
        </w:rPr>
        <w:t xml:space="preserve"> </w:t>
      </w:r>
      <w:r w:rsidR="00EF4CBF" w:rsidRPr="00DB53C3">
        <w:rPr>
          <w:lang w:val="en-US"/>
        </w:rPr>
        <w:t xml:space="preserve">– load, save, </w:t>
      </w:r>
      <w:r w:rsidR="00DA40A8" w:rsidRPr="00DB53C3">
        <w:rPr>
          <w:lang w:val="en-US"/>
        </w:rPr>
        <w:t>change</w:t>
      </w:r>
      <w:r w:rsidR="00EF4CBF" w:rsidRPr="00DB53C3">
        <w:rPr>
          <w:lang w:val="en-US"/>
        </w:rPr>
        <w:t xml:space="preserve"> separator, </w:t>
      </w:r>
      <w:r w:rsidR="000D5163" w:rsidRPr="00DB53C3">
        <w:rPr>
          <w:lang w:val="en-US"/>
        </w:rPr>
        <w:t xml:space="preserve">header, </w:t>
      </w:r>
      <w:r w:rsidR="0020205A">
        <w:rPr>
          <w:lang w:val="en-US"/>
        </w:rPr>
        <w:t>en</w:t>
      </w:r>
      <w:r w:rsidR="000D5163" w:rsidRPr="00DB53C3">
        <w:rPr>
          <w:lang w:val="en-US"/>
        </w:rPr>
        <w:t>coding</w:t>
      </w:r>
    </w:p>
    <w:p w14:paraId="5B41A47A" w14:textId="1D350E92" w:rsidR="00D172A1" w:rsidRPr="00DB53C3" w:rsidRDefault="00D172A1" w:rsidP="00E450DC">
      <w:pPr>
        <w:pStyle w:val="ListParagraph"/>
        <w:numPr>
          <w:ilvl w:val="0"/>
          <w:numId w:val="16"/>
        </w:numPr>
        <w:spacing w:line="240" w:lineRule="auto"/>
        <w:rPr>
          <w:b/>
          <w:bCs/>
          <w:lang w:val="en-US"/>
        </w:rPr>
      </w:pPr>
      <w:r w:rsidRPr="00DB53C3">
        <w:rPr>
          <w:b/>
          <w:bCs/>
          <w:lang w:val="en-US"/>
        </w:rPr>
        <w:t>xml</w:t>
      </w:r>
      <w:r w:rsidR="00E3511B" w:rsidRPr="00DB53C3">
        <w:rPr>
          <w:lang w:val="en-US"/>
        </w:rPr>
        <w:t xml:space="preserve"> </w:t>
      </w:r>
      <w:r w:rsidR="00804DF9" w:rsidRPr="00DB53C3">
        <w:rPr>
          <w:lang w:val="en-US"/>
        </w:rPr>
        <w:t>–</w:t>
      </w:r>
      <w:r w:rsidR="00145A31" w:rsidRPr="00DB53C3">
        <w:rPr>
          <w:lang w:val="en-US"/>
        </w:rPr>
        <w:t xml:space="preserve"> </w:t>
      </w:r>
      <w:r w:rsidR="007D6048" w:rsidRPr="00DB53C3">
        <w:rPr>
          <w:lang w:val="en-US"/>
        </w:rPr>
        <w:t>parsing</w:t>
      </w:r>
      <w:r w:rsidR="00804DF9" w:rsidRPr="00DB53C3">
        <w:rPr>
          <w:lang w:val="en-US"/>
        </w:rPr>
        <w:t>,</w:t>
      </w:r>
      <w:r w:rsidR="00B518DD" w:rsidRPr="00DB53C3">
        <w:rPr>
          <w:lang w:val="en-US"/>
        </w:rPr>
        <w:t xml:space="preserve"> with/</w:t>
      </w:r>
      <w:r w:rsidR="0020205A">
        <w:rPr>
          <w:lang w:val="en-US"/>
        </w:rPr>
        <w:t>without</w:t>
      </w:r>
      <w:r w:rsidR="00804DF9" w:rsidRPr="00DB53C3">
        <w:rPr>
          <w:lang w:val="en-US"/>
        </w:rPr>
        <w:t xml:space="preserve"> comments, </w:t>
      </w:r>
    </w:p>
    <w:p w14:paraId="07D5956F" w14:textId="38E96E77" w:rsidR="00113D77" w:rsidRPr="00DB53C3" w:rsidRDefault="00D172A1" w:rsidP="00113D77">
      <w:pPr>
        <w:pStyle w:val="ListParagraph"/>
        <w:numPr>
          <w:ilvl w:val="0"/>
          <w:numId w:val="16"/>
        </w:numPr>
        <w:spacing w:line="240" w:lineRule="auto"/>
        <w:rPr>
          <w:b/>
          <w:bCs/>
          <w:lang w:val="en-US"/>
        </w:rPr>
      </w:pPr>
      <w:r w:rsidRPr="00DB53C3">
        <w:rPr>
          <w:b/>
          <w:bCs/>
          <w:lang w:val="en-US"/>
        </w:rPr>
        <w:t>subprocess</w:t>
      </w:r>
      <w:r w:rsidR="00E3511B" w:rsidRPr="00DB53C3">
        <w:rPr>
          <w:lang w:val="en-US"/>
        </w:rPr>
        <w:t xml:space="preserve"> </w:t>
      </w:r>
      <w:r w:rsidR="00BE6542" w:rsidRPr="00DB53C3">
        <w:rPr>
          <w:lang w:val="en-US"/>
        </w:rPr>
        <w:t xml:space="preserve">– </w:t>
      </w:r>
      <w:r w:rsidR="00270D7E" w:rsidRPr="00DB53C3">
        <w:rPr>
          <w:lang w:val="en-US"/>
        </w:rPr>
        <w:t>basic demo</w:t>
      </w:r>
    </w:p>
    <w:p w14:paraId="1A113C32" w14:textId="54580140" w:rsidR="0079660E" w:rsidRPr="00DB53C3" w:rsidRDefault="0079660E" w:rsidP="0079660E">
      <w:pPr>
        <w:pStyle w:val="ListParagraph"/>
        <w:numPr>
          <w:ilvl w:val="1"/>
          <w:numId w:val="16"/>
        </w:numPr>
        <w:rPr>
          <w:lang w:val="en-US"/>
        </w:rPr>
      </w:pPr>
      <w:r w:rsidRPr="00DB53C3">
        <w:rPr>
          <w:lang w:val="en-US"/>
        </w:rPr>
        <w:t xml:space="preserve">send command and return value evaluation – return code – result = </w:t>
      </w:r>
      <w:r w:rsidR="00C96EF6" w:rsidRPr="00DB53C3">
        <w:rPr>
          <w:lang w:val="en-US"/>
        </w:rPr>
        <w:t>subprocess</w:t>
      </w:r>
      <w:r w:rsidRPr="00DB53C3">
        <w:rPr>
          <w:lang w:val="en-US"/>
        </w:rPr>
        <w:t>.run(command, shell=True, …) result.check_returncode()</w:t>
      </w:r>
    </w:p>
    <w:p w14:paraId="1A9C0FFE" w14:textId="5C383958" w:rsidR="00113D77" w:rsidRPr="00DB53C3" w:rsidRDefault="00113D77" w:rsidP="00113D77">
      <w:pPr>
        <w:pStyle w:val="ListParagraph"/>
        <w:numPr>
          <w:ilvl w:val="0"/>
          <w:numId w:val="16"/>
        </w:numPr>
        <w:spacing w:line="240" w:lineRule="auto"/>
        <w:rPr>
          <w:b/>
          <w:bCs/>
          <w:lang w:val="en-US"/>
        </w:rPr>
      </w:pPr>
      <w:r w:rsidRPr="00DB53C3">
        <w:rPr>
          <w:b/>
          <w:bCs/>
          <w:lang w:val="en-US"/>
        </w:rPr>
        <w:t>logger</w:t>
      </w:r>
      <w:r w:rsidR="004431A5" w:rsidRPr="00DB53C3">
        <w:rPr>
          <w:b/>
          <w:bCs/>
          <w:lang w:val="en-US"/>
        </w:rPr>
        <w:t xml:space="preserve"> </w:t>
      </w:r>
      <w:r w:rsidR="004431A5" w:rsidRPr="00DB53C3">
        <w:rPr>
          <w:lang w:val="en-US"/>
        </w:rPr>
        <w:t>–</w:t>
      </w:r>
      <w:r w:rsidR="00C96EF6" w:rsidRPr="00DB53C3">
        <w:rPr>
          <w:lang w:val="en-US"/>
        </w:rPr>
        <w:t xml:space="preserve"> console, file logging</w:t>
      </w:r>
      <w:r w:rsidR="00586B28">
        <w:rPr>
          <w:lang w:val="en-US"/>
        </w:rPr>
        <w:t>, config</w:t>
      </w:r>
    </w:p>
    <w:p w14:paraId="7FCF491A" w14:textId="16F6153B" w:rsidR="004431A5" w:rsidRPr="00DB53C3" w:rsidRDefault="004431A5" w:rsidP="00113D77">
      <w:pPr>
        <w:pStyle w:val="ListParagraph"/>
        <w:numPr>
          <w:ilvl w:val="0"/>
          <w:numId w:val="16"/>
        </w:numPr>
        <w:spacing w:line="240" w:lineRule="auto"/>
        <w:rPr>
          <w:b/>
          <w:bCs/>
          <w:lang w:val="en-US"/>
        </w:rPr>
      </w:pPr>
      <w:r w:rsidRPr="00DB53C3">
        <w:rPr>
          <w:b/>
          <w:bCs/>
          <w:lang w:val="de-DE"/>
        </w:rPr>
        <w:t>gitlab</w:t>
      </w:r>
      <w:r w:rsidRPr="00DB53C3">
        <w:rPr>
          <w:b/>
          <w:bCs/>
          <w:lang w:val="en-US"/>
        </w:rPr>
        <w:t xml:space="preserve"> </w:t>
      </w:r>
      <w:r w:rsidR="00C96EF6" w:rsidRPr="00DB53C3">
        <w:rPr>
          <w:lang w:val="en-US"/>
        </w:rPr>
        <w:t xml:space="preserve">– </w:t>
      </w:r>
      <w:r w:rsidR="00624E89">
        <w:rPr>
          <w:lang w:val="en-US"/>
        </w:rPr>
        <w:t>create repo and use it for store</w:t>
      </w:r>
      <w:r w:rsidR="009D348C" w:rsidRPr="00DB53C3">
        <w:rPr>
          <w:lang w:val="en-US"/>
        </w:rPr>
        <w:t xml:space="preserve"> </w:t>
      </w:r>
      <w:r w:rsidR="00624E89">
        <w:rPr>
          <w:lang w:val="en-US"/>
        </w:rPr>
        <w:t>notebooks/demos</w:t>
      </w:r>
    </w:p>
    <w:p w14:paraId="24196058" w14:textId="04D6042D" w:rsidR="001160AD" w:rsidRPr="00DB53C3" w:rsidRDefault="00FF1059" w:rsidP="001160AD">
      <w:pPr>
        <w:pStyle w:val="ListParagraph"/>
        <w:numPr>
          <w:ilvl w:val="0"/>
          <w:numId w:val="16"/>
        </w:numPr>
        <w:spacing w:line="240" w:lineRule="auto"/>
        <w:rPr>
          <w:b/>
          <w:bCs/>
          <w:lang w:val="en-US"/>
        </w:rPr>
      </w:pPr>
      <w:r w:rsidRPr="00DB53C3">
        <w:rPr>
          <w:b/>
          <w:bCs/>
          <w:lang w:val="en-US"/>
        </w:rPr>
        <w:t xml:space="preserve">requests </w:t>
      </w:r>
      <w:r w:rsidRPr="00DB53C3">
        <w:rPr>
          <w:lang w:val="en-US"/>
        </w:rPr>
        <w:t xml:space="preserve">– </w:t>
      </w:r>
      <w:r w:rsidR="00624E89">
        <w:rPr>
          <w:lang w:val="en-US"/>
        </w:rPr>
        <w:t xml:space="preserve">find some </w:t>
      </w:r>
      <w:r w:rsidRPr="00DB53C3">
        <w:rPr>
          <w:lang w:val="en-US"/>
        </w:rPr>
        <w:t xml:space="preserve">Open API – </w:t>
      </w:r>
      <w:r w:rsidR="00F87153" w:rsidRPr="00DB53C3">
        <w:rPr>
          <w:lang w:val="en-US"/>
        </w:rPr>
        <w:t>try</w:t>
      </w:r>
      <w:r w:rsidRPr="00DB53C3">
        <w:rPr>
          <w:lang w:val="en-US"/>
        </w:rPr>
        <w:t xml:space="preserve"> request</w:t>
      </w:r>
      <w:r w:rsidR="00F87153" w:rsidRPr="00DB53C3">
        <w:rPr>
          <w:lang w:val="en-US"/>
        </w:rPr>
        <w:t>s</w:t>
      </w:r>
      <w:r w:rsidR="00775EB9" w:rsidRPr="00DB53C3">
        <w:rPr>
          <w:lang w:val="en-US"/>
        </w:rPr>
        <w:t xml:space="preserve"> -&gt; json/dict</w:t>
      </w:r>
    </w:p>
    <w:p w14:paraId="6107CB76" w14:textId="72B0A574" w:rsidR="00672131" w:rsidRPr="00DB53C3" w:rsidRDefault="002D10DE" w:rsidP="00113D77">
      <w:pPr>
        <w:pStyle w:val="ListParagraph"/>
        <w:numPr>
          <w:ilvl w:val="0"/>
          <w:numId w:val="16"/>
        </w:numPr>
        <w:spacing w:line="240" w:lineRule="auto"/>
        <w:rPr>
          <w:b/>
          <w:bCs/>
          <w:lang w:val="en-US"/>
        </w:rPr>
      </w:pPr>
      <w:r w:rsidRPr="002D10DE">
        <w:rPr>
          <w:b/>
          <w:bCs/>
          <w:lang w:val="en-US"/>
        </w:rPr>
        <w:t>take a look at</w:t>
      </w:r>
      <w:r>
        <w:rPr>
          <w:lang w:val="en-US"/>
        </w:rPr>
        <w:t xml:space="preserve"> </w:t>
      </w:r>
      <w:r w:rsidR="00672131" w:rsidRPr="00DB53C3">
        <w:rPr>
          <w:lang w:val="en-US"/>
        </w:rPr>
        <w:t>PEP8</w:t>
      </w:r>
      <w:r w:rsidR="00672131" w:rsidRPr="00DB53C3">
        <w:rPr>
          <w:b/>
          <w:bCs/>
          <w:lang w:val="en-US"/>
        </w:rPr>
        <w:t xml:space="preserve">, </w:t>
      </w:r>
      <w:r w:rsidR="00C37899" w:rsidRPr="00C37899">
        <w:rPr>
          <w:lang w:val="en-US"/>
        </w:rPr>
        <w:t>p</w:t>
      </w:r>
      <w:r w:rsidR="00C37899">
        <w:rPr>
          <w:lang w:val="en-US"/>
        </w:rPr>
        <w:t xml:space="preserve">ython </w:t>
      </w:r>
      <w:r w:rsidR="00F87153" w:rsidRPr="00DB53C3">
        <w:rPr>
          <w:lang w:val="en-US"/>
        </w:rPr>
        <w:t>OOP</w:t>
      </w:r>
      <w:r w:rsidR="00C37899">
        <w:rPr>
          <w:lang w:val="en-US"/>
        </w:rPr>
        <w:t xml:space="preserve"> basics</w:t>
      </w:r>
      <w:r w:rsidR="00463362" w:rsidRPr="00DB53C3">
        <w:rPr>
          <w:lang w:val="en-US"/>
        </w:rPr>
        <w:t xml:space="preserve">, </w:t>
      </w:r>
      <w:r w:rsidR="00F87153" w:rsidRPr="00DB53C3">
        <w:rPr>
          <w:lang w:val="en-US"/>
        </w:rPr>
        <w:t>package</w:t>
      </w:r>
      <w:r w:rsidR="0042362B" w:rsidRPr="00DB53C3">
        <w:rPr>
          <w:lang w:val="en-US"/>
        </w:rPr>
        <w:t>/lib installation</w:t>
      </w:r>
      <w:r w:rsidR="00C37899">
        <w:rPr>
          <w:lang w:val="en-US"/>
        </w:rPr>
        <w:t xml:space="preserve"> and</w:t>
      </w:r>
      <w:r w:rsidR="00F206DE" w:rsidRPr="00DB53C3">
        <w:rPr>
          <w:lang w:val="en-US"/>
        </w:rPr>
        <w:t xml:space="preserve"> </w:t>
      </w:r>
      <w:r w:rsidR="0042362B" w:rsidRPr="00DB53C3">
        <w:rPr>
          <w:lang w:val="en-US"/>
        </w:rPr>
        <w:t>custom modules</w:t>
      </w:r>
      <w:r w:rsidR="00C37899">
        <w:rPr>
          <w:lang w:val="en-US"/>
        </w:rPr>
        <w:t xml:space="preserve"> in python</w:t>
      </w:r>
    </w:p>
    <w:p w14:paraId="0BF0876A" w14:textId="5E9DB54F" w:rsidR="00077E7A" w:rsidRPr="00DB53C3" w:rsidRDefault="00077E7A" w:rsidP="00077E7A">
      <w:pPr>
        <w:spacing w:line="240" w:lineRule="auto"/>
        <w:rPr>
          <w:lang w:val="en-US"/>
        </w:rPr>
      </w:pPr>
      <w:r w:rsidRPr="00DB53C3">
        <w:rPr>
          <w:b/>
          <w:lang w:val="en-US"/>
        </w:rPr>
        <w:t>Checklist Item #</w:t>
      </w:r>
      <w:r w:rsidR="009E5CEA" w:rsidRPr="00DB53C3">
        <w:rPr>
          <w:b/>
          <w:lang w:val="en-US"/>
        </w:rPr>
        <w:t>2</w:t>
      </w:r>
      <w:r w:rsidRPr="00DB53C3">
        <w:rPr>
          <w:b/>
          <w:bCs/>
          <w:lang w:val="en-US"/>
        </w:rPr>
        <w:t xml:space="preserve"> </w:t>
      </w:r>
      <w:r w:rsidRPr="00DB53C3">
        <w:rPr>
          <w:lang w:val="en-US"/>
        </w:rPr>
        <w:t>Pandas, Numpy</w:t>
      </w:r>
      <w:r w:rsidR="0000390D" w:rsidRPr="00DB53C3">
        <w:rPr>
          <w:lang w:val="en-US"/>
        </w:rPr>
        <w:t xml:space="preserve"> – Kaggle dataset</w:t>
      </w:r>
    </w:p>
    <w:p w14:paraId="3582C008" w14:textId="5C51B28B" w:rsidR="00520A38" w:rsidRPr="00DB53C3" w:rsidRDefault="00520A38" w:rsidP="00520A38">
      <w:pPr>
        <w:pStyle w:val="ListParagraph"/>
        <w:numPr>
          <w:ilvl w:val="0"/>
          <w:numId w:val="16"/>
        </w:numPr>
        <w:spacing w:line="240" w:lineRule="auto"/>
        <w:rPr>
          <w:lang w:val="en-US"/>
        </w:rPr>
      </w:pPr>
      <w:r w:rsidRPr="00DB53C3">
        <w:rPr>
          <w:lang w:val="en-US"/>
        </w:rPr>
        <w:t>DataFrames</w:t>
      </w:r>
      <w:r w:rsidR="007636A6" w:rsidRPr="00DB53C3">
        <w:rPr>
          <w:lang w:val="en-US"/>
        </w:rPr>
        <w:t xml:space="preserve"> – join</w:t>
      </w:r>
      <w:r w:rsidR="00E012A1" w:rsidRPr="00DB53C3">
        <w:rPr>
          <w:lang w:val="en-US"/>
        </w:rPr>
        <w:t>s</w:t>
      </w:r>
    </w:p>
    <w:p w14:paraId="0C7A6BF9" w14:textId="2F56DBD6" w:rsidR="00E012A1" w:rsidRDefault="00E71FF1" w:rsidP="00520A38">
      <w:pPr>
        <w:pStyle w:val="ListParagraph"/>
        <w:numPr>
          <w:ilvl w:val="0"/>
          <w:numId w:val="16"/>
        </w:numPr>
        <w:spacing w:line="240" w:lineRule="auto"/>
        <w:rPr>
          <w:lang w:val="en-US"/>
        </w:rPr>
      </w:pPr>
      <w:r>
        <w:rPr>
          <w:lang w:val="en-US"/>
        </w:rPr>
        <w:t>Basic t</w:t>
      </w:r>
      <w:r w:rsidR="005C5EAB" w:rsidRPr="00DB53C3">
        <w:rPr>
          <w:lang w:val="en-US"/>
        </w:rPr>
        <w:t xml:space="preserve">ransformations, </w:t>
      </w:r>
      <w:r w:rsidR="00056F66" w:rsidRPr="00DB53C3">
        <w:rPr>
          <w:lang w:val="en-US"/>
        </w:rPr>
        <w:t>lambda</w:t>
      </w:r>
    </w:p>
    <w:p w14:paraId="75B7E9FB" w14:textId="29AF6D1A" w:rsidR="008522F6" w:rsidRPr="00DB53C3" w:rsidRDefault="009E5CEA" w:rsidP="00077E7A">
      <w:pPr>
        <w:spacing w:line="240" w:lineRule="auto"/>
        <w:rPr>
          <w:lang w:val="en-US"/>
        </w:rPr>
      </w:pPr>
      <w:r w:rsidRPr="00DB53C3">
        <w:rPr>
          <w:b/>
          <w:lang w:val="en-US"/>
        </w:rPr>
        <w:t>Checklist Item #</w:t>
      </w:r>
      <w:r w:rsidR="00612461" w:rsidRPr="00DB53C3">
        <w:rPr>
          <w:b/>
          <w:lang w:val="en-US"/>
        </w:rPr>
        <w:t>3</w:t>
      </w:r>
      <w:r w:rsidRPr="00DB53C3">
        <w:rPr>
          <w:b/>
          <w:bCs/>
          <w:lang w:val="en-US"/>
        </w:rPr>
        <w:t xml:space="preserve"> </w:t>
      </w:r>
      <w:r w:rsidRPr="00DB53C3">
        <w:rPr>
          <w:lang w:val="en-US"/>
        </w:rPr>
        <w:t>Hadoop stack – HDFS, Hive, Impala</w:t>
      </w:r>
      <w:r w:rsidR="00E47A50" w:rsidRPr="00DB53C3">
        <w:rPr>
          <w:lang w:val="en-US"/>
        </w:rPr>
        <w:t>,</w:t>
      </w:r>
      <w:r w:rsidRPr="00DB53C3">
        <w:rPr>
          <w:lang w:val="en-US"/>
        </w:rPr>
        <w:t xml:space="preserve"> Yarn – what is it for?</w:t>
      </w:r>
    </w:p>
    <w:p w14:paraId="6805CB9A" w14:textId="6E1BCF6F" w:rsidR="001E48F0" w:rsidRPr="001E48F0" w:rsidRDefault="0024079C" w:rsidP="001E48F0">
      <w:pPr>
        <w:pStyle w:val="ListParagraph"/>
        <w:numPr>
          <w:ilvl w:val="0"/>
          <w:numId w:val="16"/>
        </w:numPr>
        <w:suppressAutoHyphens w:val="0"/>
        <w:spacing w:before="0" w:after="0" w:line="240" w:lineRule="auto"/>
        <w:rPr>
          <w:rFonts w:ascii="Verdana" w:eastAsia="Times New Roman" w:hAnsi="Verdana"/>
        </w:rPr>
      </w:pPr>
      <w:hyperlink r:id="rId13" w:history="1">
        <w:r w:rsidRPr="00DB53C3">
          <w:rPr>
            <w:rStyle w:val="Hyperlink"/>
            <w:rFonts w:eastAsia="Times New Roman"/>
          </w:rPr>
          <w:t>https://www.udacity.com/course/intro-to-hadoop-and-mapreduce--ud617</w:t>
        </w:r>
      </w:hyperlink>
    </w:p>
    <w:p w14:paraId="0D3DC611" w14:textId="061A8BE0" w:rsidR="001E48F0" w:rsidRDefault="001E48F0" w:rsidP="0074416A">
      <w:pPr>
        <w:pStyle w:val="ListParagraph"/>
        <w:numPr>
          <w:ilvl w:val="0"/>
          <w:numId w:val="16"/>
        </w:numPr>
        <w:spacing w:line="240" w:lineRule="auto"/>
        <w:rPr>
          <w:lang w:val="en-US"/>
        </w:rPr>
      </w:pPr>
      <w:r>
        <w:rPr>
          <w:lang w:val="en-US"/>
        </w:rPr>
        <w:t>Cloudera Data Analyst – kurz nahraný na teams</w:t>
      </w:r>
    </w:p>
    <w:p w14:paraId="049CCA8C" w14:textId="7EA7FA64" w:rsidR="0074416A" w:rsidRPr="00DB53C3" w:rsidRDefault="00005438" w:rsidP="0074416A">
      <w:pPr>
        <w:pStyle w:val="ListParagraph"/>
        <w:numPr>
          <w:ilvl w:val="0"/>
          <w:numId w:val="16"/>
        </w:numPr>
        <w:spacing w:line="240" w:lineRule="auto"/>
        <w:rPr>
          <w:lang w:val="en-US"/>
        </w:rPr>
      </w:pPr>
      <w:r w:rsidRPr="00DB53C3">
        <w:rPr>
          <w:lang w:val="en-US"/>
        </w:rPr>
        <w:t>Add more sources, links, videos</w:t>
      </w:r>
      <w:r w:rsidR="007F621E" w:rsidRPr="00DB53C3">
        <w:rPr>
          <w:lang w:val="en-US"/>
        </w:rPr>
        <w:t>, docs</w:t>
      </w:r>
    </w:p>
    <w:p w14:paraId="48CE292A" w14:textId="2AB6EEE7" w:rsidR="004409DA" w:rsidRPr="00DB53C3" w:rsidRDefault="004409DA" w:rsidP="0074416A">
      <w:pPr>
        <w:pStyle w:val="ListParagraph"/>
        <w:numPr>
          <w:ilvl w:val="0"/>
          <w:numId w:val="16"/>
        </w:numPr>
        <w:spacing w:line="240" w:lineRule="auto"/>
        <w:rPr>
          <w:lang w:val="en-US"/>
        </w:rPr>
      </w:pPr>
      <w:r w:rsidRPr="00DB53C3">
        <w:rPr>
          <w:b/>
          <w:lang w:val="en-US"/>
        </w:rPr>
        <w:t>Airflow</w:t>
      </w:r>
      <w:r w:rsidRPr="00DB53C3">
        <w:rPr>
          <w:lang w:val="en-US"/>
        </w:rPr>
        <w:t xml:space="preserve"> – </w:t>
      </w:r>
      <w:r w:rsidR="005F3914" w:rsidRPr="00DB53C3">
        <w:rPr>
          <w:lang w:val="en-US"/>
        </w:rPr>
        <w:t>architecture</w:t>
      </w:r>
      <w:r w:rsidR="00556A4F" w:rsidRPr="00DB53C3">
        <w:rPr>
          <w:lang w:val="en-US"/>
        </w:rPr>
        <w:t xml:space="preserve">, </w:t>
      </w:r>
      <w:r w:rsidR="00CC5C7A" w:rsidRPr="00DB53C3">
        <w:rPr>
          <w:lang w:val="en-US"/>
        </w:rPr>
        <w:t xml:space="preserve">cron, </w:t>
      </w:r>
      <w:r w:rsidRPr="00DB53C3">
        <w:rPr>
          <w:lang w:val="en-US"/>
        </w:rPr>
        <w:t>demo DAG</w:t>
      </w:r>
      <w:r w:rsidR="000B78F4" w:rsidRPr="00DB53C3">
        <w:rPr>
          <w:lang w:val="en-US"/>
        </w:rPr>
        <w:t xml:space="preserve"> – Airflow on AdaLab?</w:t>
      </w:r>
      <w:r w:rsidR="00D21B07" w:rsidRPr="00DB53C3">
        <w:rPr>
          <w:lang w:val="en-US"/>
        </w:rPr>
        <w:t xml:space="preserve"> </w:t>
      </w:r>
      <w:r w:rsidR="00E85D6F" w:rsidRPr="00DB53C3">
        <w:rPr>
          <w:lang w:val="en-US"/>
        </w:rPr>
        <w:t>–</w:t>
      </w:r>
      <w:r w:rsidR="00D21B07" w:rsidRPr="00DB53C3">
        <w:rPr>
          <w:lang w:val="en-US"/>
        </w:rPr>
        <w:t xml:space="preserve"> </w:t>
      </w:r>
      <w:r w:rsidR="00E85D6F" w:rsidRPr="00DB53C3">
        <w:rPr>
          <w:lang w:val="en-US"/>
        </w:rPr>
        <w:t xml:space="preserve">ask </w:t>
      </w:r>
      <w:r w:rsidR="00D21B07" w:rsidRPr="00DB53C3">
        <w:rPr>
          <w:lang w:val="en-US"/>
        </w:rPr>
        <w:t>A</w:t>
      </w:r>
      <w:r w:rsidR="00B768C5">
        <w:rPr>
          <w:lang w:val="en-US"/>
        </w:rPr>
        <w:t>dmins</w:t>
      </w:r>
    </w:p>
    <w:p w14:paraId="56B006FE" w14:textId="220F29F0" w:rsidR="005B3037" w:rsidRPr="00DB53C3" w:rsidRDefault="006E4E97" w:rsidP="005B3037">
      <w:pPr>
        <w:pStyle w:val="ListParagraph"/>
        <w:numPr>
          <w:ilvl w:val="0"/>
          <w:numId w:val="16"/>
        </w:numPr>
        <w:spacing w:line="240" w:lineRule="auto"/>
        <w:rPr>
          <w:lang w:val="en-US"/>
        </w:rPr>
      </w:pPr>
      <w:r w:rsidRPr="00DB53C3">
        <w:rPr>
          <w:b/>
          <w:lang w:val="en-US"/>
        </w:rPr>
        <w:t>Parqu</w:t>
      </w:r>
      <w:r w:rsidR="005B3037" w:rsidRPr="00DB53C3">
        <w:rPr>
          <w:b/>
          <w:lang w:val="en-US"/>
        </w:rPr>
        <w:t>et</w:t>
      </w:r>
      <w:r w:rsidR="00005438" w:rsidRPr="00DB53C3">
        <w:rPr>
          <w:b/>
          <w:bCs/>
          <w:lang w:val="en-US"/>
        </w:rPr>
        <w:t xml:space="preserve"> </w:t>
      </w:r>
      <w:r w:rsidR="00C95FF0" w:rsidRPr="00DB53C3">
        <w:rPr>
          <w:lang w:val="en-US"/>
        </w:rPr>
        <w:t>–</w:t>
      </w:r>
      <w:r w:rsidR="00005438" w:rsidRPr="00DB53C3">
        <w:rPr>
          <w:lang w:val="en-US"/>
        </w:rPr>
        <w:t xml:space="preserve"> theory</w:t>
      </w:r>
      <w:r w:rsidR="00C842ED" w:rsidRPr="00DB53C3">
        <w:rPr>
          <w:lang w:val="en-US"/>
        </w:rPr>
        <w:t xml:space="preserve">, </w:t>
      </w:r>
      <w:r w:rsidR="0050032D">
        <w:rPr>
          <w:lang w:val="en-US"/>
        </w:rPr>
        <w:t xml:space="preserve">and more formats </w:t>
      </w:r>
      <w:r w:rsidR="00E47EE2" w:rsidRPr="00DB53C3">
        <w:rPr>
          <w:lang w:val="en-US"/>
        </w:rPr>
        <w:t>(AVRO, KUDU)</w:t>
      </w:r>
    </w:p>
    <w:p w14:paraId="4341254F" w14:textId="354BE80C" w:rsidR="00C95FF0" w:rsidRPr="00DB53C3" w:rsidRDefault="00C95FF0" w:rsidP="006D6CC0">
      <w:pPr>
        <w:pStyle w:val="ListParagraph"/>
        <w:numPr>
          <w:ilvl w:val="0"/>
          <w:numId w:val="16"/>
        </w:numPr>
        <w:spacing w:line="240" w:lineRule="auto"/>
        <w:rPr>
          <w:lang w:val="en-US"/>
        </w:rPr>
      </w:pPr>
      <w:r w:rsidRPr="00DB53C3">
        <w:rPr>
          <w:b/>
          <w:bCs/>
          <w:lang w:val="en-US"/>
        </w:rPr>
        <w:t>Hive vs</w:t>
      </w:r>
      <w:r w:rsidRPr="00DB53C3">
        <w:rPr>
          <w:lang w:val="en-US"/>
        </w:rPr>
        <w:t xml:space="preserve">. </w:t>
      </w:r>
      <w:r w:rsidRPr="00DB53C3">
        <w:rPr>
          <w:b/>
          <w:bCs/>
          <w:lang w:val="en-US"/>
        </w:rPr>
        <w:t>Impala</w:t>
      </w:r>
      <w:r w:rsidR="00E41E37" w:rsidRPr="00DB53C3">
        <w:rPr>
          <w:b/>
          <w:bCs/>
          <w:lang w:val="en-US"/>
        </w:rPr>
        <w:t xml:space="preserve"> </w:t>
      </w:r>
      <w:r w:rsidR="00E41E37" w:rsidRPr="00DB53C3">
        <w:rPr>
          <w:lang w:val="en-US"/>
        </w:rPr>
        <w:t xml:space="preserve">– </w:t>
      </w:r>
      <w:r w:rsidR="005F3914">
        <w:rPr>
          <w:lang w:val="en-US"/>
        </w:rPr>
        <w:t>metastore</w:t>
      </w:r>
      <w:r w:rsidR="00E41E37" w:rsidRPr="00DB53C3">
        <w:rPr>
          <w:lang w:val="en-US"/>
        </w:rPr>
        <w:t xml:space="preserve">, </w:t>
      </w:r>
      <w:r w:rsidR="0050032D">
        <w:rPr>
          <w:lang w:val="en-US"/>
        </w:rPr>
        <w:t>differences</w:t>
      </w:r>
    </w:p>
    <w:p w14:paraId="6F50766E" w14:textId="695668A2" w:rsidR="00B00990" w:rsidRPr="00597CFF" w:rsidRDefault="00BB2108" w:rsidP="00B00990">
      <w:pPr>
        <w:pStyle w:val="ListParagraph"/>
        <w:numPr>
          <w:ilvl w:val="0"/>
          <w:numId w:val="16"/>
        </w:numPr>
        <w:spacing w:line="240" w:lineRule="auto"/>
        <w:rPr>
          <w:lang w:val="en-US"/>
        </w:rPr>
      </w:pPr>
      <w:r w:rsidRPr="00DB53C3">
        <w:rPr>
          <w:b/>
          <w:bCs/>
          <w:lang w:val="en-US"/>
        </w:rPr>
        <w:t>Hive 3</w:t>
      </w:r>
      <w:r w:rsidR="00335E33" w:rsidRPr="00DB53C3">
        <w:rPr>
          <w:b/>
          <w:bCs/>
          <w:lang w:val="en-US"/>
        </w:rPr>
        <w:t xml:space="preserve"> </w:t>
      </w:r>
      <w:r w:rsidR="00335E33" w:rsidRPr="00DB53C3">
        <w:rPr>
          <w:lang w:val="en-US"/>
        </w:rPr>
        <w:t>“</w:t>
      </w:r>
      <w:r w:rsidR="0050032D">
        <w:rPr>
          <w:lang w:val="en-US"/>
        </w:rPr>
        <w:t>New stuff</w:t>
      </w:r>
      <w:r w:rsidR="00335E33" w:rsidRPr="00DB53C3">
        <w:rPr>
          <w:lang w:val="en-US"/>
        </w:rPr>
        <w:t xml:space="preserve">” – </w:t>
      </w:r>
      <w:r w:rsidR="0050032D" w:rsidRPr="00DB53C3">
        <w:rPr>
          <w:lang w:val="en-US"/>
        </w:rPr>
        <w:t>materialize</w:t>
      </w:r>
      <w:r w:rsidR="00335E33" w:rsidRPr="00DB53C3">
        <w:rPr>
          <w:lang w:val="en-US"/>
        </w:rPr>
        <w:t xml:space="preserve"> view</w:t>
      </w:r>
      <w:r w:rsidR="0050032D">
        <w:rPr>
          <w:lang w:val="en-US"/>
        </w:rPr>
        <w:t>s</w:t>
      </w:r>
      <w:r w:rsidR="00335E33" w:rsidRPr="00DB53C3">
        <w:rPr>
          <w:lang w:val="en-US"/>
        </w:rPr>
        <w:t xml:space="preserve"> vs </w:t>
      </w:r>
      <w:r w:rsidR="0050032D" w:rsidRPr="00DB53C3">
        <w:rPr>
          <w:lang w:val="en-US"/>
        </w:rPr>
        <w:t>classic</w:t>
      </w:r>
      <w:r w:rsidR="00335E33" w:rsidRPr="00DB53C3">
        <w:rPr>
          <w:lang w:val="en-US"/>
        </w:rPr>
        <w:t xml:space="preserve"> view</w:t>
      </w:r>
      <w:r w:rsidR="00353577" w:rsidRPr="00DB53C3">
        <w:rPr>
          <w:lang w:val="en-US"/>
        </w:rPr>
        <w:t xml:space="preserve"> </w:t>
      </w:r>
      <w:r w:rsidR="0050032D">
        <w:rPr>
          <w:lang w:val="en-US"/>
        </w:rPr>
        <w:t>and more</w:t>
      </w:r>
    </w:p>
    <w:p w14:paraId="7657C07E" w14:textId="77777777" w:rsidR="00B00990" w:rsidRPr="00597CFF" w:rsidRDefault="00B00990" w:rsidP="00B00990">
      <w:pPr>
        <w:rPr>
          <w:b/>
          <w:bCs/>
          <w:lang w:val="en-US"/>
        </w:rPr>
      </w:pPr>
      <w:r w:rsidRPr="00597CFF">
        <w:rPr>
          <w:b/>
          <w:bCs/>
          <w:lang w:val="en-US"/>
        </w:rPr>
        <w:t>Hive, Impala</w:t>
      </w:r>
    </w:p>
    <w:p w14:paraId="1F809C6F" w14:textId="77777777" w:rsidR="00B00990" w:rsidRPr="00DB53C3" w:rsidRDefault="00B00990" w:rsidP="00B00990">
      <w:pPr>
        <w:pStyle w:val="ListParagraph"/>
        <w:numPr>
          <w:ilvl w:val="0"/>
          <w:numId w:val="16"/>
        </w:numPr>
        <w:rPr>
          <w:lang w:val="en-US"/>
        </w:rPr>
      </w:pPr>
      <w:r w:rsidRPr="00DB53C3">
        <w:rPr>
          <w:lang w:val="en-US"/>
        </w:rPr>
        <w:t>External, managed tables</w:t>
      </w:r>
    </w:p>
    <w:p w14:paraId="23FE0F24" w14:textId="77777777" w:rsidR="00B00990" w:rsidRPr="00DB53C3" w:rsidRDefault="00B00990" w:rsidP="00B00990">
      <w:pPr>
        <w:pStyle w:val="ListParagraph"/>
        <w:numPr>
          <w:ilvl w:val="0"/>
          <w:numId w:val="16"/>
        </w:numPr>
        <w:rPr>
          <w:lang w:val="en-US"/>
        </w:rPr>
      </w:pPr>
      <w:r w:rsidRPr="00DB53C3">
        <w:rPr>
          <w:lang w:val="en-US"/>
        </w:rPr>
        <w:t>Refresh, Msck repair</w:t>
      </w:r>
    </w:p>
    <w:p w14:paraId="6497901F" w14:textId="77777777" w:rsidR="00B00990" w:rsidRPr="00DB53C3" w:rsidRDefault="00B00990" w:rsidP="00B00990">
      <w:pPr>
        <w:pStyle w:val="ListParagraph"/>
        <w:numPr>
          <w:ilvl w:val="0"/>
          <w:numId w:val="16"/>
        </w:numPr>
        <w:rPr>
          <w:lang w:val="en-US"/>
        </w:rPr>
      </w:pPr>
      <w:r w:rsidRPr="00DB53C3">
        <w:rPr>
          <w:lang w:val="en-US"/>
        </w:rPr>
        <w:t>Partitions, Bucketing</w:t>
      </w:r>
    </w:p>
    <w:p w14:paraId="0831B775" w14:textId="77777777" w:rsidR="00B00990" w:rsidRPr="00DB53C3" w:rsidRDefault="00B00990" w:rsidP="00B00990">
      <w:pPr>
        <w:spacing w:line="240" w:lineRule="auto"/>
        <w:rPr>
          <w:lang w:val="en-US"/>
        </w:rPr>
      </w:pPr>
    </w:p>
    <w:p w14:paraId="2939DEB9" w14:textId="5B1791AD" w:rsidR="00EC4AA8" w:rsidRPr="00DB53C3" w:rsidRDefault="00EC4AA8" w:rsidP="00AA1F6C">
      <w:pPr>
        <w:spacing w:line="240" w:lineRule="auto"/>
        <w:rPr>
          <w:lang w:val="de-DE"/>
        </w:rPr>
      </w:pPr>
      <w:r w:rsidRPr="00DB53C3">
        <w:rPr>
          <w:b/>
          <w:lang w:val="de-DE"/>
        </w:rPr>
        <w:t>Checklist Item #</w:t>
      </w:r>
      <w:r w:rsidR="00612461" w:rsidRPr="00DB53C3">
        <w:rPr>
          <w:b/>
          <w:lang w:val="de-DE"/>
        </w:rPr>
        <w:t>4</w:t>
      </w:r>
      <w:r w:rsidRPr="00DB53C3">
        <w:rPr>
          <w:b/>
          <w:bCs/>
          <w:lang w:val="de-DE"/>
        </w:rPr>
        <w:t xml:space="preserve"> </w:t>
      </w:r>
      <w:r w:rsidRPr="00DB53C3">
        <w:rPr>
          <w:lang w:val="de-DE"/>
        </w:rPr>
        <w:t>Py</w:t>
      </w:r>
      <w:r w:rsidR="00C03793" w:rsidRPr="00DB53C3">
        <w:rPr>
          <w:lang w:val="de-DE"/>
        </w:rPr>
        <w:t>Spark</w:t>
      </w:r>
      <w:r w:rsidRPr="00DB53C3">
        <w:rPr>
          <w:lang w:val="de-DE"/>
        </w:rPr>
        <w:t xml:space="preserve"> </w:t>
      </w:r>
      <w:r w:rsidR="00C03793" w:rsidRPr="00DB53C3">
        <w:rPr>
          <w:lang w:val="de-DE"/>
        </w:rPr>
        <w:t xml:space="preserve">– </w:t>
      </w:r>
      <w:r w:rsidR="00132E50" w:rsidRPr="00DB53C3">
        <w:rPr>
          <w:lang w:val="de-DE"/>
        </w:rPr>
        <w:t>online kurz</w:t>
      </w:r>
      <w:r w:rsidR="0001686F" w:rsidRPr="00DB53C3">
        <w:rPr>
          <w:lang w:val="de-DE"/>
        </w:rPr>
        <w:t xml:space="preserve"> (DataFrame, RDD)</w:t>
      </w:r>
      <w:r w:rsidR="003F161F" w:rsidRPr="00DB53C3">
        <w:rPr>
          <w:lang w:val="de-DE"/>
        </w:rPr>
        <w:t xml:space="preserve"> –</w:t>
      </w:r>
      <w:r w:rsidR="00B35B3B">
        <w:rPr>
          <w:lang w:val="de-DE"/>
        </w:rPr>
        <w:t xml:space="preserve"> </w:t>
      </w:r>
      <w:r w:rsidR="003F161F" w:rsidRPr="00DB53C3">
        <w:rPr>
          <w:lang w:val="de-DE"/>
        </w:rPr>
        <w:t>Udemy</w:t>
      </w:r>
      <w:r w:rsidR="00E60E85" w:rsidRPr="00DB53C3">
        <w:rPr>
          <w:lang w:val="de-DE"/>
        </w:rPr>
        <w:t xml:space="preserve"> </w:t>
      </w:r>
      <w:r w:rsidR="00B35B3B">
        <w:rPr>
          <w:lang w:val="de-DE"/>
        </w:rPr>
        <w:t>- BD</w:t>
      </w:r>
      <w:r w:rsidR="00E60E85" w:rsidRPr="00DB53C3">
        <w:rPr>
          <w:lang w:val="de-DE"/>
        </w:rPr>
        <w:t xml:space="preserve"> Teams</w:t>
      </w:r>
    </w:p>
    <w:p w14:paraId="29C89E0B" w14:textId="77777777" w:rsidR="00116932" w:rsidRPr="00DB53C3" w:rsidRDefault="00116932" w:rsidP="00116932">
      <w:pPr>
        <w:pStyle w:val="ListParagraph"/>
        <w:numPr>
          <w:ilvl w:val="0"/>
          <w:numId w:val="16"/>
        </w:numPr>
        <w:spacing w:line="240" w:lineRule="auto"/>
        <w:rPr>
          <w:lang w:val="pl-PL"/>
        </w:rPr>
      </w:pPr>
      <w:r w:rsidRPr="00DB53C3">
        <w:rPr>
          <w:b/>
          <w:bCs/>
          <w:lang w:val="de-DE"/>
        </w:rPr>
        <w:t>DBX</w:t>
      </w:r>
      <w:r w:rsidRPr="00DB53C3">
        <w:rPr>
          <w:lang w:val="de-DE"/>
        </w:rPr>
        <w:t xml:space="preserve"> kurz </w:t>
      </w:r>
      <w:hyperlink r:id="rId14" w:history="1">
        <w:r w:rsidRPr="00DB53C3">
          <w:rPr>
            <w:rStyle w:val="Hyperlink"/>
            <w:lang w:val="pl-PL"/>
          </w:rPr>
          <w:t>https://partner-academy.databricks.com/learn/signin</w:t>
        </w:r>
      </w:hyperlink>
    </w:p>
    <w:p w14:paraId="1063DC2C" w14:textId="77777777" w:rsidR="00116932" w:rsidRPr="00DB53C3" w:rsidRDefault="00116932" w:rsidP="00116932">
      <w:pPr>
        <w:spacing w:line="240" w:lineRule="auto"/>
        <w:ind w:left="708"/>
        <w:rPr>
          <w:lang w:val="pl-PL"/>
        </w:rPr>
      </w:pPr>
      <w:r w:rsidRPr="00DB53C3">
        <w:rPr>
          <w:lang w:val="pl-PL"/>
        </w:rPr>
        <w:t xml:space="preserve">Spark architektura – </w:t>
      </w:r>
      <w:hyperlink r:id="rId15" w:history="1">
        <w:r w:rsidRPr="00DB53C3">
          <w:rPr>
            <w:rStyle w:val="Hyperlink"/>
            <w:lang w:val="pl-PL"/>
          </w:rPr>
          <w:t>https://partner-academy.databricks.com/learn/course/112/introduction-to-apache-spark-architecture</w:t>
        </w:r>
      </w:hyperlink>
    </w:p>
    <w:p w14:paraId="4080D719" w14:textId="24319A31" w:rsidR="00116932" w:rsidRPr="00DB53C3" w:rsidRDefault="00116932" w:rsidP="00116932">
      <w:pPr>
        <w:spacing w:line="240" w:lineRule="auto"/>
        <w:ind w:left="708"/>
        <w:rPr>
          <w:lang w:val="en-US"/>
        </w:rPr>
      </w:pPr>
      <w:r w:rsidRPr="00DB53C3">
        <w:rPr>
          <w:lang w:val="en-US"/>
        </w:rPr>
        <w:lastRenderedPageBreak/>
        <w:t xml:space="preserve">Spark DF API/SQL – </w:t>
      </w:r>
      <w:hyperlink r:id="rId16" w:history="1">
        <w:r w:rsidRPr="00DB53C3">
          <w:rPr>
            <w:rStyle w:val="Hyperlink"/>
            <w:lang w:val="en-US"/>
          </w:rPr>
          <w:t>https://partner-academy.databricks.com/learn/course/63/apache-spark-programming-with-databricks</w:t>
        </w:r>
      </w:hyperlink>
    </w:p>
    <w:p w14:paraId="11306E3F" w14:textId="75FC9D9D" w:rsidR="0047153B" w:rsidRPr="00DB53C3" w:rsidRDefault="00456A0E" w:rsidP="0047153B">
      <w:pPr>
        <w:pStyle w:val="ListParagraph"/>
        <w:numPr>
          <w:ilvl w:val="0"/>
          <w:numId w:val="16"/>
        </w:numPr>
        <w:spacing w:line="240" w:lineRule="auto"/>
        <w:rPr>
          <w:lang w:val="de-DE"/>
        </w:rPr>
      </w:pPr>
      <w:r w:rsidRPr="00DB53C3">
        <w:rPr>
          <w:b/>
          <w:bCs/>
          <w:lang w:val="de-DE"/>
        </w:rPr>
        <w:t xml:space="preserve">Jupyter </w:t>
      </w:r>
      <w:r w:rsidRPr="00DB53C3">
        <w:t xml:space="preserve">– Adalab, </w:t>
      </w:r>
      <w:r w:rsidRPr="0020205A">
        <w:rPr>
          <w:highlight w:val="green"/>
        </w:rPr>
        <w:t>Local</w:t>
      </w:r>
      <w:r w:rsidR="0020205A" w:rsidRPr="0020205A">
        <w:rPr>
          <w:highlight w:val="green"/>
        </w:rPr>
        <w:t xml:space="preserve"> – Virtual</w:t>
      </w:r>
      <w:r w:rsidRPr="00DB53C3">
        <w:t>, AWS</w:t>
      </w:r>
      <w:r w:rsidR="00B768C5">
        <w:t>, Azure</w:t>
      </w:r>
      <w:r w:rsidRPr="00DB53C3">
        <w:t>?</w:t>
      </w:r>
    </w:p>
    <w:p w14:paraId="43523A78" w14:textId="60F79E07" w:rsidR="007D3F5E" w:rsidRPr="00DB53C3" w:rsidRDefault="009B0341" w:rsidP="007D3F5E">
      <w:pPr>
        <w:pStyle w:val="ListParagraph"/>
        <w:numPr>
          <w:ilvl w:val="0"/>
          <w:numId w:val="16"/>
        </w:numPr>
        <w:spacing w:line="240" w:lineRule="auto"/>
        <w:rPr>
          <w:b/>
          <w:bCs/>
          <w:lang w:val="de-DE"/>
        </w:rPr>
      </w:pPr>
      <w:r w:rsidRPr="00DB53C3">
        <w:rPr>
          <w:b/>
          <w:bCs/>
          <w:lang w:val="de-DE"/>
        </w:rPr>
        <w:t>DF-Schema</w:t>
      </w:r>
      <w:r w:rsidR="007D3F5E" w:rsidRPr="00DB53C3">
        <w:rPr>
          <w:lang w:val="de-DE"/>
        </w:rPr>
        <w:t xml:space="preserve"> </w:t>
      </w:r>
      <w:r w:rsidR="00B949C8" w:rsidRPr="00DB53C3">
        <w:rPr>
          <w:lang w:val="de-DE"/>
        </w:rPr>
        <w:t>–</w:t>
      </w:r>
      <w:r w:rsidR="007D3F5E" w:rsidRPr="00DB53C3">
        <w:rPr>
          <w:lang w:val="de-DE"/>
        </w:rPr>
        <w:t xml:space="preserve"> </w:t>
      </w:r>
      <w:r w:rsidR="00B949C8" w:rsidRPr="00DB53C3">
        <w:rPr>
          <w:lang w:val="de-DE"/>
        </w:rPr>
        <w:t>infer schema, define schema</w:t>
      </w:r>
    </w:p>
    <w:p w14:paraId="352CC982" w14:textId="4D6FD99C" w:rsidR="00B949C8" w:rsidRPr="00DB53C3" w:rsidRDefault="00B949C8" w:rsidP="007D3F5E">
      <w:pPr>
        <w:pStyle w:val="ListParagraph"/>
        <w:numPr>
          <w:ilvl w:val="0"/>
          <w:numId w:val="16"/>
        </w:numPr>
        <w:spacing w:line="240" w:lineRule="auto"/>
        <w:rPr>
          <w:b/>
          <w:bCs/>
          <w:lang w:val="en-US"/>
        </w:rPr>
      </w:pPr>
      <w:r w:rsidRPr="00DB53C3">
        <w:rPr>
          <w:b/>
          <w:bCs/>
          <w:lang w:val="en-US"/>
        </w:rPr>
        <w:t>DF</w:t>
      </w:r>
      <w:r w:rsidRPr="00DB53C3">
        <w:rPr>
          <w:lang w:val="en-US"/>
        </w:rPr>
        <w:t xml:space="preserve"> – transformations, </w:t>
      </w:r>
      <w:r w:rsidR="00525DC4" w:rsidRPr="00DB53C3">
        <w:rPr>
          <w:lang w:val="en-US"/>
        </w:rPr>
        <w:t xml:space="preserve">lambda, </w:t>
      </w:r>
      <w:r w:rsidR="009C539F" w:rsidRPr="00DB53C3">
        <w:rPr>
          <w:lang w:val="en-US"/>
        </w:rPr>
        <w:t>do not use</w:t>
      </w:r>
      <w:r w:rsidR="00342A7F" w:rsidRPr="00DB53C3">
        <w:rPr>
          <w:lang w:val="en-US"/>
        </w:rPr>
        <w:t xml:space="preserve"> UDFs</w:t>
      </w:r>
      <w:r w:rsidR="00767B35" w:rsidRPr="00DB53C3">
        <w:rPr>
          <w:lang w:val="en-US"/>
        </w:rPr>
        <w:t>, export to parquet (with/without schema)</w:t>
      </w:r>
      <w:r w:rsidR="0077445A" w:rsidRPr="00DB53C3">
        <w:rPr>
          <w:lang w:val="en-US"/>
        </w:rPr>
        <w:t xml:space="preserve"> – </w:t>
      </w:r>
      <w:r w:rsidR="00A3034A" w:rsidRPr="00DB53C3">
        <w:rPr>
          <w:lang w:val="en-US"/>
        </w:rPr>
        <w:t xml:space="preserve">how to rename file, more </w:t>
      </w:r>
      <w:r w:rsidR="00B1251A" w:rsidRPr="00DB53C3">
        <w:rPr>
          <w:lang w:val="en-US"/>
        </w:rPr>
        <w:t>than</w:t>
      </w:r>
      <w:r w:rsidR="00A3034A" w:rsidRPr="00DB53C3">
        <w:rPr>
          <w:lang w:val="en-US"/>
        </w:rPr>
        <w:t xml:space="preserve"> one file per DF?</w:t>
      </w:r>
    </w:p>
    <w:p w14:paraId="4A09D903" w14:textId="5738425C" w:rsidR="00E60E85" w:rsidRPr="00DB53C3" w:rsidRDefault="00E60E85" w:rsidP="007D3F5E">
      <w:pPr>
        <w:pStyle w:val="ListParagraph"/>
        <w:numPr>
          <w:ilvl w:val="0"/>
          <w:numId w:val="16"/>
        </w:numPr>
        <w:spacing w:line="240" w:lineRule="auto"/>
        <w:rPr>
          <w:b/>
          <w:bCs/>
          <w:lang w:val="en-US"/>
        </w:rPr>
      </w:pPr>
      <w:r w:rsidRPr="00DB53C3">
        <w:rPr>
          <w:b/>
          <w:bCs/>
          <w:lang w:val="en-US"/>
        </w:rPr>
        <w:t xml:space="preserve">RDD </w:t>
      </w:r>
      <w:r w:rsidR="00342A7F" w:rsidRPr="00DB53C3">
        <w:rPr>
          <w:b/>
          <w:bCs/>
          <w:lang w:val="en-US"/>
        </w:rPr>
        <w:t>–</w:t>
      </w:r>
      <w:r w:rsidRPr="00DB53C3">
        <w:rPr>
          <w:b/>
          <w:bCs/>
          <w:lang w:val="en-US"/>
        </w:rPr>
        <w:t xml:space="preserve"> </w:t>
      </w:r>
      <w:r w:rsidR="00C07D01" w:rsidRPr="00DB53C3">
        <w:rPr>
          <w:lang w:val="en-US"/>
        </w:rPr>
        <w:t>try some examples</w:t>
      </w:r>
      <w:r w:rsidR="213D949F" w:rsidRPr="00DB53C3">
        <w:rPr>
          <w:lang w:val="en-US"/>
        </w:rPr>
        <w:t xml:space="preserve"> </w:t>
      </w:r>
    </w:p>
    <w:p w14:paraId="423F907D" w14:textId="14D768B8" w:rsidR="00767B35" w:rsidRPr="00DB53C3" w:rsidRDefault="00713B77" w:rsidP="00767B35">
      <w:pPr>
        <w:pStyle w:val="ListParagraph"/>
        <w:numPr>
          <w:ilvl w:val="0"/>
          <w:numId w:val="16"/>
        </w:numPr>
        <w:spacing w:line="240" w:lineRule="auto"/>
        <w:rPr>
          <w:b/>
          <w:bCs/>
          <w:lang w:val="en-US"/>
        </w:rPr>
      </w:pPr>
      <w:r w:rsidRPr="00DB53C3">
        <w:rPr>
          <w:b/>
          <w:bCs/>
          <w:lang w:val="en-US"/>
        </w:rPr>
        <w:t xml:space="preserve">BD </w:t>
      </w:r>
      <w:r w:rsidR="00B35B3B" w:rsidRPr="00DB53C3">
        <w:rPr>
          <w:b/>
          <w:bCs/>
          <w:lang w:val="en-US"/>
        </w:rPr>
        <w:t>data formats</w:t>
      </w:r>
      <w:r w:rsidRPr="00DB53C3">
        <w:rPr>
          <w:b/>
          <w:bCs/>
          <w:lang w:val="en-US"/>
        </w:rPr>
        <w:t xml:space="preserve"> </w:t>
      </w:r>
      <w:r w:rsidRPr="00DB53C3">
        <w:rPr>
          <w:lang w:val="en-US"/>
        </w:rPr>
        <w:t xml:space="preserve">– Parquet, </w:t>
      </w:r>
      <w:r w:rsidR="00BC07A6" w:rsidRPr="00DB53C3">
        <w:rPr>
          <w:lang w:val="en-US"/>
        </w:rPr>
        <w:t xml:space="preserve">Delta, </w:t>
      </w:r>
    </w:p>
    <w:p w14:paraId="3D8C51BC" w14:textId="26D92074" w:rsidR="008C2E77" w:rsidRPr="00DB53C3" w:rsidRDefault="00092D32" w:rsidP="00767B35">
      <w:pPr>
        <w:pStyle w:val="ListParagraph"/>
        <w:numPr>
          <w:ilvl w:val="0"/>
          <w:numId w:val="16"/>
        </w:numPr>
        <w:spacing w:line="240" w:lineRule="auto"/>
        <w:rPr>
          <w:b/>
          <w:bCs/>
          <w:lang w:val="en-US"/>
        </w:rPr>
      </w:pPr>
      <w:r w:rsidRPr="00DB53C3">
        <w:rPr>
          <w:b/>
          <w:bCs/>
          <w:lang w:val="en-US"/>
        </w:rPr>
        <w:t xml:space="preserve">Json </w:t>
      </w:r>
      <w:r w:rsidRPr="00DB53C3">
        <w:t>– load json as sring to DF</w:t>
      </w:r>
      <w:r w:rsidR="00197C99" w:rsidRPr="00DB53C3">
        <w:t xml:space="preserve"> – convert to</w:t>
      </w:r>
      <w:r w:rsidR="008A6981" w:rsidRPr="00DB53C3">
        <w:t xml:space="preserve"> struct</w:t>
      </w:r>
      <w:r w:rsidR="0060579B" w:rsidRPr="00DB53C3">
        <w:t xml:space="preserve"> (datatyp struct</w:t>
      </w:r>
      <w:r w:rsidR="00AE0A90" w:rsidRPr="00DB53C3">
        <w:t>)</w:t>
      </w:r>
    </w:p>
    <w:p w14:paraId="63ADEDBB" w14:textId="02D26CEB" w:rsidR="00B363C4" w:rsidRPr="00DB53C3" w:rsidRDefault="00B35B3B" w:rsidP="00B363C4">
      <w:pPr>
        <w:pStyle w:val="ListParagraph"/>
        <w:numPr>
          <w:ilvl w:val="1"/>
          <w:numId w:val="16"/>
        </w:numPr>
        <w:spacing w:line="240" w:lineRule="auto"/>
        <w:rPr>
          <w:lang w:val="en-US"/>
        </w:rPr>
      </w:pPr>
      <w:r>
        <w:rPr>
          <w:lang w:val="en-US"/>
        </w:rPr>
        <w:t>clear</w:t>
      </w:r>
      <w:r w:rsidR="00B363C4" w:rsidRPr="00DB53C3">
        <w:rPr>
          <w:lang w:val="en-US"/>
        </w:rPr>
        <w:t xml:space="preserve">, </w:t>
      </w:r>
      <w:r>
        <w:rPr>
          <w:lang w:val="en-US"/>
        </w:rPr>
        <w:t>enhance</w:t>
      </w:r>
      <w:r w:rsidR="00B363C4" w:rsidRPr="00DB53C3">
        <w:rPr>
          <w:lang w:val="en-US"/>
        </w:rPr>
        <w:t xml:space="preserve">, </w:t>
      </w:r>
      <w:r>
        <w:rPr>
          <w:lang w:val="en-US"/>
        </w:rPr>
        <w:t>export</w:t>
      </w:r>
    </w:p>
    <w:p w14:paraId="6467679A" w14:textId="341B841E" w:rsidR="006F1721" w:rsidRPr="00DB53C3" w:rsidRDefault="00B35B3B" w:rsidP="00B363C4">
      <w:pPr>
        <w:pStyle w:val="ListParagraph"/>
        <w:numPr>
          <w:ilvl w:val="1"/>
          <w:numId w:val="16"/>
        </w:numPr>
        <w:spacing w:line="240" w:lineRule="auto"/>
        <w:rPr>
          <w:lang w:val="en-US"/>
        </w:rPr>
      </w:pPr>
      <w:r>
        <w:rPr>
          <w:lang w:val="en-US"/>
        </w:rPr>
        <w:t>comments in json files - parsing</w:t>
      </w:r>
    </w:p>
    <w:p w14:paraId="16C08C46" w14:textId="0A4A19B4" w:rsidR="006E6A96" w:rsidRPr="00DA03F0" w:rsidRDefault="006E6A96" w:rsidP="00767B35">
      <w:pPr>
        <w:pStyle w:val="ListParagraph"/>
        <w:numPr>
          <w:ilvl w:val="0"/>
          <w:numId w:val="16"/>
        </w:numPr>
        <w:spacing w:line="240" w:lineRule="auto"/>
        <w:rPr>
          <w:b/>
          <w:bCs/>
          <w:lang w:val="en-US"/>
        </w:rPr>
      </w:pPr>
      <w:r w:rsidRPr="00DB53C3">
        <w:rPr>
          <w:b/>
          <w:bCs/>
          <w:lang w:val="en-US"/>
        </w:rPr>
        <w:t>Struct</w:t>
      </w:r>
      <w:r w:rsidR="00FA1133" w:rsidRPr="00DB53C3">
        <w:rPr>
          <w:b/>
          <w:bCs/>
          <w:lang w:val="en-US"/>
        </w:rPr>
        <w:t xml:space="preserve"> </w:t>
      </w:r>
      <w:r w:rsidR="00FA1133" w:rsidRPr="00DB53C3">
        <w:rPr>
          <w:lang w:val="en-US"/>
        </w:rPr>
        <w:t xml:space="preserve">–spark DF api </w:t>
      </w:r>
      <w:r w:rsidR="00102ECA" w:rsidRPr="00DB53C3">
        <w:rPr>
          <w:lang w:val="en-US"/>
        </w:rPr>
        <w:t>– dotazování and structem</w:t>
      </w:r>
    </w:p>
    <w:p w14:paraId="19DB2368" w14:textId="77777777" w:rsidR="00DA03F0" w:rsidRPr="00DA03F0" w:rsidRDefault="00DA03F0" w:rsidP="00DA03F0">
      <w:pPr>
        <w:pStyle w:val="ListParagraph"/>
        <w:numPr>
          <w:ilvl w:val="0"/>
          <w:numId w:val="16"/>
        </w:numPr>
        <w:spacing w:line="240" w:lineRule="auto"/>
        <w:rPr>
          <w:b/>
          <w:bCs/>
          <w:lang w:val="en-US"/>
        </w:rPr>
      </w:pPr>
      <w:r w:rsidRPr="00DA03F0">
        <w:rPr>
          <w:b/>
          <w:bCs/>
          <w:lang w:val="en-US"/>
        </w:rPr>
        <w:t>Optimalizcni cast, Catalyst Optimizer, query plan -&gt; fyzicky plan</w:t>
      </w:r>
    </w:p>
    <w:p w14:paraId="019CC4EA" w14:textId="5CFEE987" w:rsidR="00DA03F0" w:rsidRPr="00DA03F0" w:rsidRDefault="00DA03F0" w:rsidP="00DA03F0">
      <w:pPr>
        <w:pStyle w:val="ListParagraph"/>
        <w:numPr>
          <w:ilvl w:val="0"/>
          <w:numId w:val="16"/>
        </w:numPr>
        <w:spacing w:line="240" w:lineRule="auto"/>
        <w:rPr>
          <w:b/>
          <w:bCs/>
          <w:lang w:val="en-US"/>
        </w:rPr>
      </w:pPr>
      <w:r w:rsidRPr="00DA03F0">
        <w:rPr>
          <w:b/>
          <w:bCs/>
          <w:lang w:val="en-US"/>
        </w:rPr>
        <w:t>Mody spousteni Sparku, local vs cluster ..</w:t>
      </w:r>
    </w:p>
    <w:p w14:paraId="7F9E6D01" w14:textId="73395AD9" w:rsidR="00EC4AA8" w:rsidRPr="00DB53C3" w:rsidRDefault="00EC4AA8" w:rsidP="00AA1F6C">
      <w:pPr>
        <w:spacing w:line="240" w:lineRule="auto"/>
        <w:rPr>
          <w:lang w:val="en-US"/>
        </w:rPr>
      </w:pPr>
      <w:r w:rsidRPr="00DB53C3">
        <w:rPr>
          <w:b/>
          <w:lang w:val="en-US"/>
        </w:rPr>
        <w:t>Checklist Item #</w:t>
      </w:r>
      <w:r w:rsidR="00612461" w:rsidRPr="00DB53C3">
        <w:rPr>
          <w:b/>
          <w:lang w:val="en-US"/>
        </w:rPr>
        <w:t>5</w:t>
      </w:r>
      <w:r w:rsidRPr="00DB53C3">
        <w:rPr>
          <w:b/>
          <w:bCs/>
          <w:lang w:val="en-US"/>
        </w:rPr>
        <w:t xml:space="preserve"> </w:t>
      </w:r>
      <w:r w:rsidR="00132E50" w:rsidRPr="00DB53C3">
        <w:rPr>
          <w:lang w:val="en-US"/>
        </w:rPr>
        <w:t xml:space="preserve">PySpark – Kaggle dataset, </w:t>
      </w:r>
      <w:r w:rsidR="008B6F5E" w:rsidRPr="00DB53C3">
        <w:rPr>
          <w:lang w:val="en-US"/>
        </w:rPr>
        <w:t>transformations</w:t>
      </w:r>
    </w:p>
    <w:p w14:paraId="065845B9" w14:textId="77777777" w:rsidR="00865459" w:rsidRPr="00865459" w:rsidRDefault="00865459" w:rsidP="00865459">
      <w:pPr>
        <w:pStyle w:val="ListParagraph"/>
        <w:numPr>
          <w:ilvl w:val="0"/>
          <w:numId w:val="16"/>
        </w:numPr>
        <w:spacing w:line="240" w:lineRule="auto"/>
        <w:rPr>
          <w:lang w:val="en-US"/>
        </w:rPr>
      </w:pPr>
      <w:r w:rsidRPr="00865459">
        <w:rPr>
          <w:lang w:val="en-US"/>
        </w:rPr>
        <w:t>Vybrat si nějaké open API nebo kaggle dataset, nejlepe incremental data</w:t>
      </w:r>
    </w:p>
    <w:p w14:paraId="03778E2C" w14:textId="77777777" w:rsidR="00865459" w:rsidRPr="00865459" w:rsidRDefault="00865459" w:rsidP="00865459">
      <w:pPr>
        <w:pStyle w:val="ListParagraph"/>
        <w:numPr>
          <w:ilvl w:val="0"/>
          <w:numId w:val="16"/>
        </w:numPr>
        <w:spacing w:line="240" w:lineRule="auto"/>
        <w:rPr>
          <w:lang w:val="en-US"/>
        </w:rPr>
      </w:pPr>
      <w:r w:rsidRPr="00865459">
        <w:rPr>
          <w:lang w:val="en-US"/>
        </w:rPr>
        <w:t>Udělat návrh jak celé řešení bude vypadat (architektura obrázek)</w:t>
      </w:r>
    </w:p>
    <w:p w14:paraId="1C95D7CC" w14:textId="77777777" w:rsidR="00865459" w:rsidRPr="00865459" w:rsidRDefault="00865459" w:rsidP="00865459">
      <w:pPr>
        <w:pStyle w:val="ListParagraph"/>
        <w:numPr>
          <w:ilvl w:val="0"/>
          <w:numId w:val="16"/>
        </w:numPr>
        <w:spacing w:line="240" w:lineRule="auto"/>
        <w:rPr>
          <w:lang w:val="en-US"/>
        </w:rPr>
      </w:pPr>
      <w:r w:rsidRPr="00865459">
        <w:rPr>
          <w:lang w:val="en-US"/>
        </w:rPr>
        <w:t>Data chodi do slozky (jako csv), nacist, zpracovat Sparkem, jak to dostat do databaze (parquet na hdfs, pripojeni do db)</w:t>
      </w:r>
    </w:p>
    <w:p w14:paraId="3B846E39" w14:textId="77777777" w:rsidR="00865459" w:rsidRPr="00865459" w:rsidRDefault="00865459" w:rsidP="00865459">
      <w:pPr>
        <w:pStyle w:val="ListParagraph"/>
        <w:numPr>
          <w:ilvl w:val="0"/>
          <w:numId w:val="16"/>
        </w:numPr>
        <w:spacing w:line="240" w:lineRule="auto"/>
        <w:rPr>
          <w:lang w:val="en-US"/>
        </w:rPr>
      </w:pPr>
      <w:r w:rsidRPr="00865459">
        <w:rPr>
          <w:lang w:val="en-US"/>
        </w:rPr>
        <w:t>Skript s configem (cesty do slozek, jine nastaveni) + logovani pres logger</w:t>
      </w:r>
    </w:p>
    <w:p w14:paraId="628554A0" w14:textId="77777777" w:rsidR="00865459" w:rsidRPr="00865459" w:rsidRDefault="00865459" w:rsidP="00865459">
      <w:pPr>
        <w:pStyle w:val="ListParagraph"/>
        <w:numPr>
          <w:ilvl w:val="0"/>
          <w:numId w:val="16"/>
        </w:numPr>
        <w:spacing w:line="240" w:lineRule="auto"/>
        <w:rPr>
          <w:lang w:val="en-US"/>
        </w:rPr>
      </w:pPr>
      <w:r w:rsidRPr="00865459">
        <w:rPr>
          <w:lang w:val="en-US"/>
        </w:rPr>
        <w:t>Retence logů</w:t>
      </w:r>
    </w:p>
    <w:p w14:paraId="7ED1E8B2" w14:textId="22D97225" w:rsidR="00865459" w:rsidRPr="00865459" w:rsidRDefault="00865459" w:rsidP="00865459">
      <w:pPr>
        <w:pStyle w:val="ListParagraph"/>
        <w:spacing w:line="240" w:lineRule="auto"/>
        <w:rPr>
          <w:b/>
          <w:bCs/>
          <w:lang w:val="en-US"/>
        </w:rPr>
      </w:pPr>
    </w:p>
    <w:p w14:paraId="3DBF5576" w14:textId="15FF50F8" w:rsidR="00176132" w:rsidRPr="00DB53C3" w:rsidRDefault="008F6AEC" w:rsidP="00822ECC">
      <w:pPr>
        <w:spacing w:line="240" w:lineRule="auto"/>
        <w:rPr>
          <w:lang w:val="en-US"/>
        </w:rPr>
      </w:pPr>
      <w:r w:rsidRPr="00DB53C3">
        <w:rPr>
          <w:b/>
          <w:bCs/>
          <w:lang w:val="en-US"/>
        </w:rPr>
        <w:t>Checklist Item #</w:t>
      </w:r>
      <w:r w:rsidR="00612461" w:rsidRPr="00DB53C3">
        <w:rPr>
          <w:b/>
          <w:bCs/>
          <w:lang w:val="en-US"/>
        </w:rPr>
        <w:t>6</w:t>
      </w:r>
      <w:r w:rsidRPr="00DB53C3">
        <w:rPr>
          <w:b/>
          <w:bCs/>
          <w:lang w:val="en-US"/>
        </w:rPr>
        <w:t xml:space="preserve"> </w:t>
      </w:r>
      <w:r w:rsidR="006301AF" w:rsidRPr="00DB53C3">
        <w:rPr>
          <w:lang w:val="en-US"/>
        </w:rPr>
        <w:t>D</w:t>
      </w:r>
      <w:r w:rsidR="00A27B73" w:rsidRPr="00DB53C3">
        <w:rPr>
          <w:lang w:val="en-US"/>
        </w:rPr>
        <w:t xml:space="preserve">atalake </w:t>
      </w:r>
      <w:r w:rsidR="006301AF" w:rsidRPr="00DB53C3">
        <w:rPr>
          <w:lang w:val="en-US"/>
        </w:rPr>
        <w:t>table structure</w:t>
      </w:r>
      <w:r w:rsidR="00A27B73" w:rsidRPr="00DB53C3">
        <w:rPr>
          <w:lang w:val="en-US"/>
        </w:rPr>
        <w:t xml:space="preserve"> – bronze/silver/gold</w:t>
      </w:r>
      <w:r w:rsidR="0012203D" w:rsidRPr="00DB53C3">
        <w:rPr>
          <w:lang w:val="en-US"/>
        </w:rPr>
        <w:t xml:space="preserve"> (DBX naming)</w:t>
      </w:r>
      <w:r w:rsidR="00B0496C" w:rsidRPr="00DB53C3">
        <w:rPr>
          <w:lang w:val="en-US"/>
        </w:rPr>
        <w:t xml:space="preserve"> </w:t>
      </w:r>
      <w:r w:rsidR="00A27B73" w:rsidRPr="00DB53C3">
        <w:rPr>
          <w:lang w:val="en-US"/>
        </w:rPr>
        <w:t>…</w:t>
      </w:r>
      <w:r w:rsidR="00176132" w:rsidRPr="00DB53C3">
        <w:rPr>
          <w:lang w:val="en-US"/>
        </w:rPr>
        <w:t xml:space="preserve"> (architecture – landing, stage,</w:t>
      </w:r>
      <w:r w:rsidR="00B72402" w:rsidRPr="00DB53C3">
        <w:rPr>
          <w:lang w:val="en-US"/>
        </w:rPr>
        <w:t xml:space="preserve"> int, mart</w:t>
      </w:r>
      <w:r w:rsidR="00F8576B" w:rsidRPr="00DB53C3">
        <w:rPr>
          <w:lang w:val="en-US"/>
        </w:rPr>
        <w:t>)</w:t>
      </w:r>
    </w:p>
    <w:p w14:paraId="1AFE5E46" w14:textId="77777777" w:rsidR="008F6AEC" w:rsidRPr="00DB53C3" w:rsidRDefault="008F6AEC" w:rsidP="00822ECC">
      <w:pPr>
        <w:spacing w:line="240" w:lineRule="auto"/>
        <w:rPr>
          <w:lang w:val="en-US"/>
        </w:rPr>
      </w:pPr>
    </w:p>
    <w:p w14:paraId="36ACA229" w14:textId="12FC23AE" w:rsidR="00FC4C1B" w:rsidRPr="00DB53C3" w:rsidRDefault="00CD4EB8" w:rsidP="00AB4C8A">
      <w:pPr>
        <w:pStyle w:val="Heading2"/>
        <w:rPr>
          <w:lang w:val="en-US"/>
        </w:rPr>
      </w:pPr>
      <w:r w:rsidRPr="00DB53C3">
        <w:rPr>
          <w:lang w:val="en-US"/>
        </w:rPr>
        <w:t>Next steps</w:t>
      </w:r>
    </w:p>
    <w:p w14:paraId="3B031F4E" w14:textId="3A76687D" w:rsidR="004C5CFE" w:rsidRPr="00DB53C3" w:rsidRDefault="00A5770C" w:rsidP="00A5770C">
      <w:pPr>
        <w:spacing w:line="240" w:lineRule="auto"/>
        <w:rPr>
          <w:lang w:val="en-US"/>
        </w:rPr>
      </w:pPr>
      <w:r w:rsidRPr="00DB53C3">
        <w:rPr>
          <w:b/>
          <w:lang w:val="en-US"/>
        </w:rPr>
        <w:t>Checklist Item #</w:t>
      </w:r>
      <w:r w:rsidR="22080513" w:rsidRPr="00DB53C3">
        <w:rPr>
          <w:b/>
          <w:lang w:val="en-US"/>
        </w:rPr>
        <w:t>7</w:t>
      </w:r>
      <w:r w:rsidRPr="00DB53C3">
        <w:rPr>
          <w:b/>
          <w:bCs/>
          <w:lang w:val="en-US"/>
        </w:rPr>
        <w:t xml:space="preserve"> </w:t>
      </w:r>
      <w:r w:rsidRPr="00DB53C3">
        <w:rPr>
          <w:lang w:val="en-US"/>
        </w:rPr>
        <w:t xml:space="preserve">Spark </w:t>
      </w:r>
      <w:r w:rsidR="004C5CFE" w:rsidRPr="00DB53C3">
        <w:rPr>
          <w:lang w:val="en-US"/>
        </w:rPr>
        <w:t>Architecture</w:t>
      </w:r>
      <w:r w:rsidR="00BC41D1" w:rsidRPr="00DB53C3">
        <w:rPr>
          <w:lang w:val="en-US"/>
        </w:rPr>
        <w:t xml:space="preserve"> terms</w:t>
      </w:r>
    </w:p>
    <w:p w14:paraId="337A757B" w14:textId="2FF3C12E" w:rsidR="004E6A7A" w:rsidRPr="00DB53C3" w:rsidRDefault="004E6A7A" w:rsidP="00C2253D">
      <w:pPr>
        <w:pStyle w:val="ListParagraph"/>
        <w:numPr>
          <w:ilvl w:val="0"/>
          <w:numId w:val="16"/>
        </w:numPr>
        <w:suppressAutoHyphens w:val="0"/>
        <w:spacing w:before="0" w:after="0" w:line="240" w:lineRule="auto"/>
        <w:contextualSpacing w:val="0"/>
        <w:rPr>
          <w:rFonts w:eastAsia="Times New Roman" w:cs="Arial"/>
          <w:szCs w:val="20"/>
        </w:rPr>
      </w:pPr>
      <w:r w:rsidRPr="00DB53C3">
        <w:rPr>
          <w:rFonts w:eastAsia="Times New Roman" w:cs="Arial"/>
          <w:szCs w:val="20"/>
        </w:rPr>
        <w:t>Spark config – co se vyplnuje napr.</w:t>
      </w:r>
    </w:p>
    <w:p w14:paraId="4F626945" w14:textId="21B4E323" w:rsidR="00C2253D" w:rsidRPr="00DB53C3" w:rsidRDefault="00C2253D" w:rsidP="00C2253D">
      <w:pPr>
        <w:pStyle w:val="ListParagraph"/>
        <w:numPr>
          <w:ilvl w:val="0"/>
          <w:numId w:val="16"/>
        </w:numPr>
        <w:suppressAutoHyphens w:val="0"/>
        <w:spacing w:before="0" w:after="0" w:line="240" w:lineRule="auto"/>
        <w:contextualSpacing w:val="0"/>
        <w:rPr>
          <w:rFonts w:eastAsia="Times New Roman" w:cs="Arial"/>
          <w:szCs w:val="20"/>
        </w:rPr>
      </w:pPr>
      <w:r w:rsidRPr="00DB53C3">
        <w:rPr>
          <w:rFonts w:eastAsia="Times New Roman" w:cs="Arial"/>
          <w:szCs w:val="20"/>
        </w:rPr>
        <w:t>Shuffle</w:t>
      </w:r>
    </w:p>
    <w:p w14:paraId="0D6D55E9" w14:textId="77777777" w:rsidR="00C2253D" w:rsidRPr="00DB53C3" w:rsidRDefault="00C2253D" w:rsidP="00C2253D">
      <w:pPr>
        <w:pStyle w:val="ListParagraph"/>
        <w:numPr>
          <w:ilvl w:val="0"/>
          <w:numId w:val="16"/>
        </w:numPr>
        <w:suppressAutoHyphens w:val="0"/>
        <w:spacing w:before="0" w:after="0" w:line="240" w:lineRule="auto"/>
        <w:contextualSpacing w:val="0"/>
        <w:rPr>
          <w:rFonts w:eastAsia="Times New Roman" w:cs="Arial"/>
          <w:szCs w:val="20"/>
        </w:rPr>
      </w:pPr>
      <w:r w:rsidRPr="00DB53C3">
        <w:rPr>
          <w:rFonts w:eastAsia="Times New Roman" w:cs="Arial"/>
          <w:szCs w:val="20"/>
        </w:rPr>
        <w:t>Narrow/wide transformation</w:t>
      </w:r>
    </w:p>
    <w:p w14:paraId="39314808" w14:textId="77777777" w:rsidR="00C2253D" w:rsidRPr="00DB53C3" w:rsidRDefault="00C2253D" w:rsidP="00C2253D">
      <w:pPr>
        <w:pStyle w:val="ListParagraph"/>
        <w:numPr>
          <w:ilvl w:val="0"/>
          <w:numId w:val="16"/>
        </w:numPr>
        <w:suppressAutoHyphens w:val="0"/>
        <w:spacing w:before="0" w:after="0" w:line="240" w:lineRule="auto"/>
        <w:contextualSpacing w:val="0"/>
        <w:rPr>
          <w:rFonts w:eastAsia="Times New Roman" w:cs="Arial"/>
          <w:szCs w:val="20"/>
        </w:rPr>
      </w:pPr>
      <w:r w:rsidRPr="00DB53C3">
        <w:rPr>
          <w:rFonts w:eastAsia="Times New Roman" w:cs="Arial"/>
          <w:szCs w:val="20"/>
        </w:rPr>
        <w:t>Coalesce vs. Repartition</w:t>
      </w:r>
    </w:p>
    <w:p w14:paraId="32A52922" w14:textId="77777777" w:rsidR="00C2253D" w:rsidRPr="00DB53C3" w:rsidRDefault="00C2253D" w:rsidP="00C2253D">
      <w:pPr>
        <w:pStyle w:val="ListParagraph"/>
        <w:numPr>
          <w:ilvl w:val="0"/>
          <w:numId w:val="16"/>
        </w:numPr>
        <w:suppressAutoHyphens w:val="0"/>
        <w:spacing w:before="0" w:after="0" w:line="240" w:lineRule="auto"/>
        <w:contextualSpacing w:val="0"/>
        <w:rPr>
          <w:rFonts w:eastAsia="Times New Roman" w:cs="Arial"/>
          <w:szCs w:val="20"/>
        </w:rPr>
      </w:pPr>
      <w:r w:rsidRPr="00DB53C3">
        <w:rPr>
          <w:rFonts w:eastAsia="Times New Roman" w:cs="Arial"/>
          <w:szCs w:val="20"/>
        </w:rPr>
        <w:t>RDD</w:t>
      </w:r>
    </w:p>
    <w:p w14:paraId="0527C91C" w14:textId="77777777" w:rsidR="00C2253D" w:rsidRPr="00DB53C3" w:rsidRDefault="00C2253D" w:rsidP="00C2253D">
      <w:pPr>
        <w:pStyle w:val="ListParagraph"/>
        <w:numPr>
          <w:ilvl w:val="0"/>
          <w:numId w:val="16"/>
        </w:numPr>
        <w:suppressAutoHyphens w:val="0"/>
        <w:spacing w:before="0" w:after="0" w:line="240" w:lineRule="auto"/>
        <w:contextualSpacing w:val="0"/>
        <w:rPr>
          <w:rFonts w:eastAsia="Times New Roman" w:cs="Arial"/>
          <w:szCs w:val="20"/>
        </w:rPr>
      </w:pPr>
      <w:r w:rsidRPr="00DB53C3">
        <w:rPr>
          <w:rFonts w:eastAsia="Times New Roman" w:cs="Arial"/>
          <w:szCs w:val="20"/>
        </w:rPr>
        <w:t>broadcast variable a proč se používá</w:t>
      </w:r>
    </w:p>
    <w:p w14:paraId="625ADCC9" w14:textId="77777777" w:rsidR="00C2253D" w:rsidRPr="00DB53C3" w:rsidRDefault="00C2253D" w:rsidP="00C2253D">
      <w:pPr>
        <w:pStyle w:val="ListParagraph"/>
        <w:numPr>
          <w:ilvl w:val="0"/>
          <w:numId w:val="16"/>
        </w:numPr>
        <w:suppressAutoHyphens w:val="0"/>
        <w:spacing w:before="0" w:after="0" w:line="240" w:lineRule="auto"/>
        <w:contextualSpacing w:val="0"/>
        <w:rPr>
          <w:rFonts w:eastAsia="Times New Roman" w:cs="Arial"/>
          <w:szCs w:val="20"/>
        </w:rPr>
      </w:pPr>
      <w:r w:rsidRPr="00DB53C3">
        <w:rPr>
          <w:rFonts w:eastAsia="Times New Roman" w:cs="Arial"/>
          <w:szCs w:val="20"/>
        </w:rPr>
        <w:t>application/job/stage/task</w:t>
      </w:r>
    </w:p>
    <w:p w14:paraId="52D4EBE7" w14:textId="77777777" w:rsidR="00C2253D" w:rsidRPr="00DB53C3" w:rsidRDefault="00C2253D" w:rsidP="00C2253D">
      <w:pPr>
        <w:pStyle w:val="ListParagraph"/>
        <w:numPr>
          <w:ilvl w:val="0"/>
          <w:numId w:val="16"/>
        </w:numPr>
        <w:suppressAutoHyphens w:val="0"/>
        <w:spacing w:before="0" w:after="0" w:line="240" w:lineRule="auto"/>
        <w:contextualSpacing w:val="0"/>
        <w:rPr>
          <w:rFonts w:eastAsia="Times New Roman" w:cs="Arial"/>
          <w:szCs w:val="20"/>
        </w:rPr>
      </w:pPr>
      <w:r w:rsidRPr="00DB53C3">
        <w:rPr>
          <w:rFonts w:eastAsia="Times New Roman" w:cs="Arial"/>
          <w:szCs w:val="20"/>
        </w:rPr>
        <w:t>core/thread</w:t>
      </w:r>
    </w:p>
    <w:p w14:paraId="4AA59827" w14:textId="74439B95" w:rsidR="000B5E76" w:rsidRPr="00DB53C3" w:rsidRDefault="000B5E76" w:rsidP="000B5E76">
      <w:pPr>
        <w:pStyle w:val="ListParagraph"/>
        <w:numPr>
          <w:ilvl w:val="1"/>
          <w:numId w:val="16"/>
        </w:numPr>
        <w:suppressAutoHyphens w:val="0"/>
        <w:spacing w:before="0" w:after="0" w:line="240" w:lineRule="auto"/>
        <w:contextualSpacing w:val="0"/>
        <w:rPr>
          <w:rFonts w:eastAsia="Times New Roman" w:cs="Arial"/>
          <w:szCs w:val="20"/>
        </w:rPr>
      </w:pPr>
      <w:r w:rsidRPr="00DB53C3">
        <w:rPr>
          <w:rFonts w:eastAsia="Times New Roman" w:cs="Arial"/>
          <w:szCs w:val="20"/>
        </w:rPr>
        <w:t>virtu</w:t>
      </w:r>
      <w:r w:rsidR="0031007B" w:rsidRPr="00DB53C3">
        <w:rPr>
          <w:rFonts w:eastAsia="Times New Roman" w:cs="Arial"/>
          <w:szCs w:val="20"/>
        </w:rPr>
        <w:t>a</w:t>
      </w:r>
      <w:r w:rsidRPr="00DB53C3">
        <w:rPr>
          <w:rFonts w:eastAsia="Times New Roman" w:cs="Arial"/>
          <w:szCs w:val="20"/>
        </w:rPr>
        <w:t>l cores</w:t>
      </w:r>
    </w:p>
    <w:p w14:paraId="4D6AD170" w14:textId="77777777" w:rsidR="00C2253D" w:rsidRPr="00DB53C3" w:rsidRDefault="00C2253D" w:rsidP="00C2253D">
      <w:pPr>
        <w:pStyle w:val="ListParagraph"/>
        <w:numPr>
          <w:ilvl w:val="0"/>
          <w:numId w:val="16"/>
        </w:numPr>
        <w:suppressAutoHyphens w:val="0"/>
        <w:spacing w:before="0" w:after="0" w:line="240" w:lineRule="auto"/>
        <w:contextualSpacing w:val="0"/>
        <w:rPr>
          <w:rFonts w:eastAsia="Times New Roman" w:cs="Arial"/>
          <w:szCs w:val="20"/>
        </w:rPr>
      </w:pPr>
      <w:r w:rsidRPr="00DB53C3">
        <w:rPr>
          <w:rFonts w:eastAsia="Times New Roman" w:cs="Arial"/>
          <w:szCs w:val="20"/>
        </w:rPr>
        <w:t>executor/driver/worker</w:t>
      </w:r>
    </w:p>
    <w:p w14:paraId="127D05E9" w14:textId="6DFAF512" w:rsidR="004C5CFE" w:rsidRPr="00DB53C3" w:rsidRDefault="00C2253D" w:rsidP="00C2253D">
      <w:pPr>
        <w:pStyle w:val="ListParagraph"/>
        <w:numPr>
          <w:ilvl w:val="0"/>
          <w:numId w:val="16"/>
        </w:numPr>
        <w:suppressAutoHyphens w:val="0"/>
        <w:spacing w:before="0" w:after="0" w:line="240" w:lineRule="auto"/>
        <w:contextualSpacing w:val="0"/>
        <w:rPr>
          <w:rFonts w:eastAsia="Times New Roman" w:cs="Arial"/>
          <w:szCs w:val="20"/>
        </w:rPr>
      </w:pPr>
      <w:r w:rsidRPr="00DB53C3">
        <w:rPr>
          <w:rFonts w:eastAsia="Times New Roman" w:cs="Arial"/>
          <w:szCs w:val="20"/>
        </w:rPr>
        <w:t>client/cluster/local execution mode</w:t>
      </w:r>
    </w:p>
    <w:p w14:paraId="1C3D7A1E" w14:textId="0700341B" w:rsidR="0004268B" w:rsidRPr="00DB53C3" w:rsidRDefault="0004268B" w:rsidP="67DAD041">
      <w:pPr>
        <w:pStyle w:val="ListParagraph"/>
        <w:numPr>
          <w:ilvl w:val="0"/>
          <w:numId w:val="16"/>
        </w:numPr>
        <w:suppressAutoHyphens w:val="0"/>
        <w:spacing w:before="0" w:after="0" w:line="240" w:lineRule="auto"/>
        <w:rPr>
          <w:rFonts w:eastAsia="Times New Roman" w:cs="Arial"/>
          <w:szCs w:val="20"/>
        </w:rPr>
      </w:pPr>
      <w:r w:rsidRPr="00DB53C3">
        <w:rPr>
          <w:rFonts w:eastAsia="Times New Roman" w:cs="Arial"/>
          <w:szCs w:val="20"/>
        </w:rPr>
        <w:t xml:space="preserve">how to </w:t>
      </w:r>
      <w:r w:rsidR="00884FD1" w:rsidRPr="00DB53C3">
        <w:rPr>
          <w:rFonts w:eastAsia="Times New Roman" w:cs="Arial"/>
          <w:szCs w:val="20"/>
        </w:rPr>
        <w:t>read/write from spark (API, JDB</w:t>
      </w:r>
      <w:r w:rsidR="00B66F2D" w:rsidRPr="00DB53C3">
        <w:rPr>
          <w:rFonts w:eastAsia="Times New Roman" w:cs="Arial"/>
          <w:szCs w:val="20"/>
        </w:rPr>
        <w:t>C</w:t>
      </w:r>
      <w:r w:rsidR="00884FD1" w:rsidRPr="00DB53C3">
        <w:rPr>
          <w:rFonts w:eastAsia="Times New Roman" w:cs="Arial"/>
          <w:szCs w:val="20"/>
        </w:rPr>
        <w:t>, Impala, rel. DB)</w:t>
      </w:r>
    </w:p>
    <w:p w14:paraId="3A6B1508" w14:textId="12690E74" w:rsidR="00A229A7" w:rsidRPr="00DB53C3" w:rsidRDefault="00A229A7" w:rsidP="00A229A7">
      <w:pPr>
        <w:pStyle w:val="ListParagraph"/>
        <w:numPr>
          <w:ilvl w:val="1"/>
          <w:numId w:val="16"/>
        </w:numPr>
        <w:suppressAutoHyphens w:val="0"/>
        <w:spacing w:before="0" w:after="0" w:line="240" w:lineRule="auto"/>
        <w:rPr>
          <w:rFonts w:eastAsia="Times New Roman" w:cs="Arial"/>
          <w:szCs w:val="20"/>
        </w:rPr>
      </w:pPr>
      <w:r w:rsidRPr="00DB53C3">
        <w:rPr>
          <w:rFonts w:eastAsia="Times New Roman" w:cs="Arial"/>
          <w:szCs w:val="20"/>
        </w:rPr>
        <w:t>pripojovani pomoci konektoru k databazi</w:t>
      </w:r>
    </w:p>
    <w:p w14:paraId="2F2E1049" w14:textId="59F733AC" w:rsidR="67DAD041" w:rsidRPr="00DB53C3" w:rsidRDefault="0F1D2CC6" w:rsidP="67DAD041">
      <w:pPr>
        <w:pStyle w:val="ListParagraph"/>
        <w:numPr>
          <w:ilvl w:val="0"/>
          <w:numId w:val="16"/>
        </w:numPr>
        <w:spacing w:before="0" w:after="0" w:line="240" w:lineRule="auto"/>
        <w:rPr>
          <w:rFonts w:eastAsia="Calibri" w:cs="Arial"/>
        </w:rPr>
      </w:pPr>
      <w:r w:rsidRPr="00DB53C3">
        <w:rPr>
          <w:rFonts w:eastAsia="Calibri" w:cs="Arial"/>
        </w:rPr>
        <w:t>Catalist optimizer</w:t>
      </w:r>
    </w:p>
    <w:p w14:paraId="4CA749EB" w14:textId="10695F6E" w:rsidR="7B7DFD45" w:rsidRPr="00DB53C3" w:rsidRDefault="71209502" w:rsidP="7B7DFD45">
      <w:pPr>
        <w:pStyle w:val="ListParagraph"/>
        <w:numPr>
          <w:ilvl w:val="0"/>
          <w:numId w:val="16"/>
        </w:numPr>
        <w:spacing w:before="0" w:after="0" w:line="240" w:lineRule="auto"/>
        <w:rPr>
          <w:rFonts w:eastAsia="Calibri" w:cs="Arial"/>
          <w:szCs w:val="20"/>
        </w:rPr>
      </w:pPr>
      <w:r w:rsidRPr="00DB53C3">
        <w:rPr>
          <w:rFonts w:eastAsia="Calibri" w:cs="Arial"/>
          <w:szCs w:val="20"/>
        </w:rPr>
        <w:t>Export a pojmenování souboru/ů jde to?</w:t>
      </w:r>
    </w:p>
    <w:p w14:paraId="08D49F66" w14:textId="086968E6" w:rsidR="211A4188" w:rsidRPr="00DB53C3" w:rsidRDefault="211A4188" w:rsidP="1C574A76">
      <w:pPr>
        <w:spacing w:line="240" w:lineRule="auto"/>
        <w:rPr>
          <w:rFonts w:eastAsia="Times New Roman"/>
          <w:lang w:val="en-US"/>
        </w:rPr>
      </w:pPr>
      <w:r w:rsidRPr="00DB53C3">
        <w:rPr>
          <w:b/>
          <w:lang w:val="en-US"/>
        </w:rPr>
        <w:t>Checklist Item #8</w:t>
      </w:r>
      <w:r w:rsidRPr="00DB53C3">
        <w:rPr>
          <w:b/>
          <w:bCs/>
          <w:lang w:val="en-US"/>
        </w:rPr>
        <w:t xml:space="preserve"> </w:t>
      </w:r>
      <w:r w:rsidRPr="00DB53C3">
        <w:rPr>
          <w:lang w:val="en-US"/>
        </w:rPr>
        <w:t xml:space="preserve">NoSQL DB Teorie: </w:t>
      </w:r>
      <w:r w:rsidRPr="00DB53C3">
        <w:rPr>
          <w:rFonts w:eastAsia="Times New Roman"/>
        </w:rPr>
        <w:t>Cassand</w:t>
      </w:r>
      <w:r w:rsidR="00F86C85" w:rsidRPr="00DB53C3">
        <w:rPr>
          <w:rFonts w:eastAsia="Times New Roman"/>
        </w:rPr>
        <w:t>r</w:t>
      </w:r>
      <w:r w:rsidRPr="00DB53C3">
        <w:rPr>
          <w:rFonts w:eastAsia="Times New Roman"/>
        </w:rPr>
        <w:t>a, HBase, MongoDb, Redis, Neo4j, ElasticSearch + Kibana</w:t>
      </w:r>
    </w:p>
    <w:p w14:paraId="7597FBC7" w14:textId="0441A813" w:rsidR="211A4188" w:rsidRPr="00DB53C3" w:rsidRDefault="211A4188" w:rsidP="1C574A76">
      <w:pPr>
        <w:pStyle w:val="ListParagraph"/>
        <w:numPr>
          <w:ilvl w:val="0"/>
          <w:numId w:val="20"/>
        </w:numPr>
        <w:spacing w:line="240" w:lineRule="auto"/>
        <w:rPr>
          <w:rFonts w:eastAsia="Calibri" w:cs="Arial"/>
          <w:lang w:val="en-US"/>
        </w:rPr>
      </w:pPr>
      <w:r w:rsidRPr="00DB53C3">
        <w:rPr>
          <w:rFonts w:eastAsia="Calibri" w:cs="Arial"/>
          <w:lang w:val="en-US"/>
        </w:rPr>
        <w:t>Jaké máme typy</w:t>
      </w:r>
    </w:p>
    <w:p w14:paraId="0B37BA7E" w14:textId="046E44C9" w:rsidR="211A4188" w:rsidRPr="00DB53C3" w:rsidRDefault="211A4188" w:rsidP="1C574A76">
      <w:pPr>
        <w:pStyle w:val="ListParagraph"/>
        <w:numPr>
          <w:ilvl w:val="0"/>
          <w:numId w:val="20"/>
        </w:numPr>
        <w:spacing w:line="240" w:lineRule="auto"/>
        <w:rPr>
          <w:rFonts w:eastAsia="Calibri" w:cs="Arial"/>
          <w:lang w:val="en-US"/>
        </w:rPr>
      </w:pPr>
      <w:r w:rsidRPr="00DB53C3">
        <w:rPr>
          <w:rFonts w:eastAsia="Calibri" w:cs="Arial"/>
          <w:lang w:val="en-US"/>
        </w:rPr>
        <w:t>Architektura</w:t>
      </w:r>
    </w:p>
    <w:p w14:paraId="53A65C3A" w14:textId="69F3DF80" w:rsidR="211A4188" w:rsidRPr="00DB53C3" w:rsidRDefault="211A4188" w:rsidP="1C574A76">
      <w:pPr>
        <w:pStyle w:val="ListParagraph"/>
        <w:numPr>
          <w:ilvl w:val="0"/>
          <w:numId w:val="20"/>
        </w:numPr>
        <w:spacing w:line="240" w:lineRule="auto"/>
        <w:rPr>
          <w:rFonts w:eastAsia="Calibri" w:cs="Arial"/>
          <w:lang w:val="pl-PL"/>
        </w:rPr>
      </w:pPr>
      <w:r w:rsidRPr="00DB53C3">
        <w:rPr>
          <w:rFonts w:eastAsia="Calibri" w:cs="Arial"/>
          <w:lang w:val="pl-PL"/>
        </w:rPr>
        <w:t>Na jaké typy dat se hodí</w:t>
      </w:r>
    </w:p>
    <w:p w14:paraId="18470295" w14:textId="588DCB23" w:rsidR="00A5770C" w:rsidRDefault="00A5770C" w:rsidP="3EFA1D57">
      <w:pPr>
        <w:spacing w:line="240" w:lineRule="auto"/>
        <w:rPr>
          <w:lang w:val="en-US"/>
        </w:rPr>
      </w:pPr>
      <w:r w:rsidRPr="00DB53C3">
        <w:rPr>
          <w:b/>
          <w:bCs/>
          <w:lang w:val="en-US"/>
        </w:rPr>
        <w:lastRenderedPageBreak/>
        <w:t>Checklist Item #</w:t>
      </w:r>
      <w:r w:rsidR="47698638" w:rsidRPr="00DB53C3">
        <w:rPr>
          <w:b/>
          <w:bCs/>
          <w:lang w:val="en-US"/>
        </w:rPr>
        <w:t>9</w:t>
      </w:r>
      <w:r w:rsidRPr="00DB53C3">
        <w:rPr>
          <w:b/>
          <w:bCs/>
          <w:lang w:val="en-US"/>
        </w:rPr>
        <w:t xml:space="preserve"> </w:t>
      </w:r>
      <w:r w:rsidRPr="00DB53C3">
        <w:rPr>
          <w:lang w:val="en-US"/>
        </w:rPr>
        <w:t>Výběr certifikace – začít s výběrem</w:t>
      </w:r>
    </w:p>
    <w:p w14:paraId="0251A058" w14:textId="459AF77B" w:rsidR="00865459" w:rsidRPr="00865459" w:rsidRDefault="00865459" w:rsidP="00865459">
      <w:pPr>
        <w:pStyle w:val="ListParagraph"/>
        <w:numPr>
          <w:ilvl w:val="0"/>
          <w:numId w:val="19"/>
        </w:numPr>
        <w:spacing w:line="240" w:lineRule="auto"/>
        <w:rPr>
          <w:rFonts w:eastAsia="Calibri" w:cs="Arial"/>
          <w:szCs w:val="20"/>
          <w:lang w:val="en-US"/>
        </w:rPr>
      </w:pPr>
      <w:r w:rsidRPr="00DB53C3">
        <w:rPr>
          <w:rFonts w:eastAsia="Calibri" w:cs="Arial"/>
          <w:szCs w:val="20"/>
          <w:lang w:val="en-US"/>
        </w:rPr>
        <w:t>DBX Spark</w:t>
      </w:r>
      <w:r>
        <w:rPr>
          <w:rFonts w:eastAsia="Calibri" w:cs="Arial"/>
          <w:szCs w:val="20"/>
          <w:lang w:val="en-US"/>
        </w:rPr>
        <w:t xml:space="preserve"> (dobrý start)</w:t>
      </w:r>
    </w:p>
    <w:p w14:paraId="76B469F4" w14:textId="4B30A90B" w:rsidR="00865459" w:rsidRPr="007D3C1D" w:rsidRDefault="007D3C1D" w:rsidP="007D3C1D">
      <w:pPr>
        <w:pStyle w:val="ListParagraph"/>
        <w:numPr>
          <w:ilvl w:val="0"/>
          <w:numId w:val="19"/>
        </w:numPr>
        <w:spacing w:line="240" w:lineRule="auto"/>
        <w:rPr>
          <w:lang w:val="en-US"/>
        </w:rPr>
      </w:pPr>
      <w:r>
        <w:rPr>
          <w:lang w:val="en-US"/>
        </w:rPr>
        <w:t xml:space="preserve">Cloudy – AWS, Azure, </w:t>
      </w:r>
      <w:r w:rsidR="000D6D36">
        <w:rPr>
          <w:lang w:val="en-US"/>
        </w:rPr>
        <w:t>GCP</w:t>
      </w:r>
    </w:p>
    <w:p w14:paraId="667DA564" w14:textId="35A205B9" w:rsidR="00FF5734" w:rsidRPr="00DB53C3" w:rsidRDefault="00DA3198" w:rsidP="009D4D1B">
      <w:pPr>
        <w:pStyle w:val="ListParagraph"/>
        <w:numPr>
          <w:ilvl w:val="0"/>
          <w:numId w:val="19"/>
        </w:numPr>
        <w:spacing w:line="240" w:lineRule="auto"/>
        <w:rPr>
          <w:lang w:val="en-US"/>
        </w:rPr>
      </w:pPr>
      <w:r w:rsidRPr="00DB53C3">
        <w:rPr>
          <w:lang w:val="en-US"/>
        </w:rPr>
        <w:t>Clouder</w:t>
      </w:r>
      <w:r w:rsidR="2E7350DF" w:rsidRPr="00DB53C3">
        <w:rPr>
          <w:lang w:val="en-US"/>
        </w:rPr>
        <w:t>a Developer</w:t>
      </w:r>
      <w:r w:rsidR="007D3C1D">
        <w:rPr>
          <w:lang w:val="en-US"/>
        </w:rPr>
        <w:t xml:space="preserve"> -X</w:t>
      </w:r>
    </w:p>
    <w:p w14:paraId="7E84F57B" w14:textId="16874018" w:rsidR="00A5770C" w:rsidRPr="00DB53C3" w:rsidRDefault="00A5770C" w:rsidP="00A5770C">
      <w:pPr>
        <w:spacing w:line="240" w:lineRule="auto"/>
        <w:rPr>
          <w:lang w:val="en-US"/>
        </w:rPr>
      </w:pPr>
      <w:r w:rsidRPr="00DB53C3">
        <w:rPr>
          <w:b/>
          <w:bCs/>
          <w:lang w:val="en-US"/>
        </w:rPr>
        <w:t>Checklist Item #</w:t>
      </w:r>
      <w:r w:rsidR="1F8180DE" w:rsidRPr="00DB53C3">
        <w:rPr>
          <w:b/>
          <w:bCs/>
          <w:lang w:val="en-US"/>
        </w:rPr>
        <w:t>10</w:t>
      </w:r>
      <w:r w:rsidRPr="00DB53C3">
        <w:rPr>
          <w:b/>
          <w:bCs/>
          <w:lang w:val="en-US"/>
        </w:rPr>
        <w:t xml:space="preserve"> </w:t>
      </w:r>
      <w:r w:rsidRPr="00DB53C3">
        <w:rPr>
          <w:lang w:val="en-US"/>
        </w:rPr>
        <w:t>Příprava na certifikaci</w:t>
      </w:r>
    </w:p>
    <w:p w14:paraId="05E07111" w14:textId="72425CDA" w:rsidR="00CC2CBA" w:rsidRPr="00DB53C3" w:rsidRDefault="00AB4C8A" w:rsidP="00CC2CBA">
      <w:pPr>
        <w:pStyle w:val="Heading2"/>
        <w:rPr>
          <w:lang w:val="en-US"/>
        </w:rPr>
      </w:pPr>
      <w:r w:rsidRPr="00DB53C3">
        <w:rPr>
          <w:lang w:val="en-US"/>
        </w:rPr>
        <w:t xml:space="preserve">Useful </w:t>
      </w:r>
      <w:r w:rsidR="00CC2CBA" w:rsidRPr="00DB53C3">
        <w:rPr>
          <w:lang w:val="en-US"/>
        </w:rPr>
        <w:t>Links</w:t>
      </w:r>
    </w:p>
    <w:p w14:paraId="25618F2D" w14:textId="0E811325" w:rsidR="00287A47" w:rsidRPr="00DB53C3" w:rsidRDefault="00287A47" w:rsidP="00287A47">
      <w:pPr>
        <w:pStyle w:val="ListParagraph"/>
        <w:numPr>
          <w:ilvl w:val="0"/>
          <w:numId w:val="15"/>
        </w:numPr>
        <w:rPr>
          <w:rFonts w:ascii="Calibri" w:hAnsi="Calibri"/>
          <w:lang w:val="en-US"/>
        </w:rPr>
      </w:pPr>
      <w:hyperlink r:id="rId17" w:history="1">
        <w:r w:rsidRPr="00DB53C3">
          <w:rPr>
            <w:rStyle w:val="Hyperlink"/>
            <w:lang w:val="en-US"/>
          </w:rPr>
          <w:t>Analytika</w:t>
        </w:r>
      </w:hyperlink>
      <w:r w:rsidRPr="00DB53C3">
        <w:rPr>
          <w:lang w:val="en-US"/>
        </w:rPr>
        <w:t xml:space="preserve"> </w:t>
      </w:r>
    </w:p>
    <w:p w14:paraId="2ABE7157" w14:textId="77777777" w:rsidR="00287A47" w:rsidRPr="00DB53C3" w:rsidRDefault="00287A47" w:rsidP="00287A47">
      <w:pPr>
        <w:pStyle w:val="ListParagraph"/>
        <w:numPr>
          <w:ilvl w:val="0"/>
          <w:numId w:val="15"/>
        </w:numPr>
        <w:rPr>
          <w:lang w:val="en-US"/>
        </w:rPr>
      </w:pPr>
      <w:hyperlink r:id="rId18" w:history="1">
        <w:r w:rsidRPr="00DB53C3">
          <w:rPr>
            <w:rStyle w:val="Hyperlink"/>
            <w:lang w:val="en-US"/>
          </w:rPr>
          <w:t>Základy data warehousingu</w:t>
        </w:r>
      </w:hyperlink>
    </w:p>
    <w:p w14:paraId="7E117585" w14:textId="77777777" w:rsidR="009C122D" w:rsidRDefault="009C122D" w:rsidP="009C122D">
      <w:pPr>
        <w:pStyle w:val="ListParagraph"/>
        <w:numPr>
          <w:ilvl w:val="0"/>
          <w:numId w:val="15"/>
        </w:numPr>
        <w:spacing w:line="240" w:lineRule="auto"/>
        <w:rPr>
          <w:szCs w:val="20"/>
          <w:lang w:val="en-US"/>
        </w:rPr>
      </w:pPr>
      <w:hyperlink r:id="rId19">
        <w:r w:rsidRPr="5235F2D5">
          <w:rPr>
            <w:rStyle w:val="Hyperlink"/>
            <w:szCs w:val="20"/>
            <w:lang w:val="en-US"/>
          </w:rPr>
          <w:t>Hive cheat sheet - edited</w:t>
        </w:r>
      </w:hyperlink>
    </w:p>
    <w:p w14:paraId="56082FBE" w14:textId="54B0CE1A" w:rsidR="7059C2D5" w:rsidRPr="00DB53C3" w:rsidRDefault="50D24CFD" w:rsidP="7059C2D5">
      <w:pPr>
        <w:pStyle w:val="ListParagraph"/>
        <w:numPr>
          <w:ilvl w:val="0"/>
          <w:numId w:val="15"/>
        </w:numPr>
        <w:spacing w:line="240" w:lineRule="auto"/>
        <w:rPr>
          <w:rStyle w:val="Hyperlink"/>
          <w:color w:val="auto"/>
          <w:u w:val="none"/>
          <w:lang w:val="en-US"/>
        </w:rPr>
      </w:pPr>
      <w:hyperlink r:id="rId20">
        <w:r w:rsidRPr="00DB53C3">
          <w:rPr>
            <w:rStyle w:val="Hyperlink"/>
            <w:lang w:val="en-US"/>
          </w:rPr>
          <w:t>CDP 3001 Data developer</w:t>
        </w:r>
      </w:hyperlink>
    </w:p>
    <w:p w14:paraId="72C0FE86" w14:textId="1FA5BC5E" w:rsidR="00CB0AF0" w:rsidRPr="00DB53C3" w:rsidRDefault="00CB0AF0" w:rsidP="00CB0AF0">
      <w:pPr>
        <w:pStyle w:val="ListParagraph"/>
        <w:numPr>
          <w:ilvl w:val="1"/>
          <w:numId w:val="15"/>
        </w:numPr>
        <w:spacing w:line="240" w:lineRule="auto"/>
        <w:rPr>
          <w:lang w:val="en-US"/>
        </w:rPr>
      </w:pPr>
      <w:r w:rsidRPr="00DB53C3">
        <w:rPr>
          <w:lang w:val="en-US"/>
        </w:rPr>
        <w:t>https://www.cloudera.com/about/training/certification/cdp-datadev-exam-cdp-3001.html</w:t>
      </w:r>
    </w:p>
    <w:p w14:paraId="671287C0" w14:textId="77777777" w:rsidR="00CB0AF0" w:rsidRPr="00DB53C3" w:rsidRDefault="00CB0AF0" w:rsidP="00CB0AF0">
      <w:pPr>
        <w:pStyle w:val="ListParagraph"/>
        <w:numPr>
          <w:ilvl w:val="0"/>
          <w:numId w:val="15"/>
        </w:numPr>
        <w:spacing w:line="240" w:lineRule="auto"/>
        <w:rPr>
          <w:lang w:val="en-US"/>
        </w:rPr>
      </w:pPr>
    </w:p>
    <w:p w14:paraId="281A9B02" w14:textId="4113CCFD" w:rsidR="00CD2FF6" w:rsidRPr="00DB53C3" w:rsidRDefault="00CD2FF6" w:rsidP="00CD2FF6">
      <w:pPr>
        <w:pStyle w:val="Heading2"/>
        <w:rPr>
          <w:lang w:val="en-US"/>
        </w:rPr>
      </w:pPr>
      <w:r w:rsidRPr="00DB53C3">
        <w:rPr>
          <w:lang w:val="en-US"/>
        </w:rPr>
        <w:t>Notes</w:t>
      </w:r>
    </w:p>
    <w:p w14:paraId="3C4C4076" w14:textId="4E8AEB39" w:rsidR="00AA07FB" w:rsidRPr="002458F8" w:rsidRDefault="00AA07FB" w:rsidP="00137A7D">
      <w:pPr>
        <w:rPr>
          <w:lang w:val="en-US"/>
        </w:rPr>
      </w:pPr>
    </w:p>
    <w:sectPr w:rsidR="00AA07FB" w:rsidRPr="002458F8" w:rsidSect="00897915">
      <w:headerReference w:type="default" r:id="rId21"/>
      <w:footerReference w:type="even" r:id="rId22"/>
      <w:footerReference w:type="default" r:id="rId23"/>
      <w:footerReference w:type="first" r:id="rId24"/>
      <w:pgSz w:w="11906" w:h="16838" w:code="9"/>
      <w:pgMar w:top="1134" w:right="1134" w:bottom="851" w:left="1134" w:header="907" w:footer="40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866791" w14:textId="77777777" w:rsidR="007C53E1" w:rsidRDefault="007C53E1" w:rsidP="00491F20">
      <w:pPr>
        <w:spacing w:after="0" w:line="240" w:lineRule="auto"/>
      </w:pPr>
      <w:r>
        <w:separator/>
      </w:r>
    </w:p>
  </w:endnote>
  <w:endnote w:type="continuationSeparator" w:id="0">
    <w:p w14:paraId="68A8A847" w14:textId="77777777" w:rsidR="007C53E1" w:rsidRDefault="007C53E1" w:rsidP="00491F20">
      <w:pPr>
        <w:spacing w:after="0" w:line="240" w:lineRule="auto"/>
      </w:pPr>
      <w:r>
        <w:continuationSeparator/>
      </w:r>
    </w:p>
  </w:endnote>
  <w:endnote w:type="continuationNotice" w:id="1">
    <w:p w14:paraId="7C75128E" w14:textId="77777777" w:rsidR="007C53E1" w:rsidRDefault="007C53E1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otham Office">
    <w:altName w:val="Calibri"/>
    <w:charset w:val="EE"/>
    <w:family w:val="auto"/>
    <w:pitch w:val="variable"/>
    <w:sig w:usb0="A00002FF" w:usb1="4000005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  <w:embedRegular r:id="rId1" w:subsetted="1" w:fontKey="{16548E59-8C77-45AC-8899-A3F3E058113F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CA49A4" w14:textId="62B60E47" w:rsidR="00001B74" w:rsidRDefault="00001B7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7D4E9D98" wp14:editId="443DA1C4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036320" cy="396875"/>
              <wp:effectExtent l="0" t="0" r="11430" b="0"/>
              <wp:wrapNone/>
              <wp:docPr id="658808899" name="Text Box 4" descr="ADASTRA: Non-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3632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93B389B" w14:textId="5FF751EC" w:rsidR="00001B74" w:rsidRPr="00001B74" w:rsidRDefault="00001B74" w:rsidP="00001B74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001B7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ADASTRA: Non-public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D4E9D9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alt="ADASTRA: Non-public" style="position:absolute;margin-left:0;margin-top:0;width:81.6pt;height:31.2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" filled="f" stroked="f">
              <v:fill o:detectmouseclick="t"/>
              <v:textbox style="mso-fit-shape-to-text:t" inset="20pt,0,0,15pt">
                <w:txbxContent>
                  <w:p w14:paraId="293B389B" w14:textId="5FF751EC" w:rsidR="00001B74" w:rsidRPr="00001B74" w:rsidRDefault="00001B74" w:rsidP="00001B74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001B74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ADASTRA: Non-public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DFF462" w14:textId="7365FB48" w:rsidR="00B518DD" w:rsidRDefault="00001B7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2A65FC35" wp14:editId="5443E847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036320" cy="396875"/>
              <wp:effectExtent l="0" t="0" r="11430" b="0"/>
              <wp:wrapNone/>
              <wp:docPr id="1887482603" name="Text Box 5" descr="ADASTRA: Non-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3632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7694BFF" w14:textId="3D952F08" w:rsidR="00001B74" w:rsidRPr="00001B74" w:rsidRDefault="00001B74" w:rsidP="00001B74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001B7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ADASTRA: Non-public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A65FC35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7" type="#_x0000_t202" alt="ADASTRA: Non-public" style="position:absolute;margin-left:0;margin-top:0;width:81.6pt;height:31.25pt;z-index:251661312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" filled="f" stroked="f">
              <v:fill o:detectmouseclick="t"/>
              <v:textbox style="mso-fit-shape-to-text:t" inset="20pt,0,0,15pt">
                <w:txbxContent>
                  <w:p w14:paraId="17694BFF" w14:textId="3D952F08" w:rsidR="00001B74" w:rsidRPr="00001B74" w:rsidRDefault="00001B74" w:rsidP="00001B74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001B74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ADASTRA: Non-public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F7B7BD" w14:textId="45212F2A" w:rsidR="00001B74" w:rsidRDefault="00001B7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51B36FA" wp14:editId="1F5642B3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036320" cy="396875"/>
              <wp:effectExtent l="0" t="0" r="11430" b="0"/>
              <wp:wrapNone/>
              <wp:docPr id="1251830016" name="Text Box 3" descr="ADASTRA: Non-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3632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224D924" w14:textId="0AAB290D" w:rsidR="00001B74" w:rsidRPr="00001B74" w:rsidRDefault="00001B74" w:rsidP="00001B74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001B7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ADASTRA: Non-public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51B36FA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8" type="#_x0000_t202" alt="ADASTRA: Non-public" style="position:absolute;margin-left:0;margin-top:0;width:81.6pt;height:31.2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" filled="f" stroked="f">
              <v:fill o:detectmouseclick="t"/>
              <v:textbox style="mso-fit-shape-to-text:t" inset="20pt,0,0,15pt">
                <w:txbxContent>
                  <w:p w14:paraId="7224D924" w14:textId="0AAB290D" w:rsidR="00001B74" w:rsidRPr="00001B74" w:rsidRDefault="00001B74" w:rsidP="00001B74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001B74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ADASTRA: Non-public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F966EB" w14:textId="77777777" w:rsidR="007C53E1" w:rsidRDefault="007C53E1" w:rsidP="00491F20">
      <w:pPr>
        <w:spacing w:after="0" w:line="240" w:lineRule="auto"/>
      </w:pPr>
      <w:r>
        <w:separator/>
      </w:r>
    </w:p>
  </w:footnote>
  <w:footnote w:type="continuationSeparator" w:id="0">
    <w:p w14:paraId="261C38B5" w14:textId="77777777" w:rsidR="007C53E1" w:rsidRDefault="007C53E1" w:rsidP="00491F20">
      <w:pPr>
        <w:spacing w:after="0" w:line="240" w:lineRule="auto"/>
      </w:pPr>
      <w:r>
        <w:continuationSeparator/>
      </w:r>
    </w:p>
  </w:footnote>
  <w:footnote w:type="continuationNotice" w:id="1">
    <w:p w14:paraId="6D1A0B31" w14:textId="77777777" w:rsidR="007C53E1" w:rsidRDefault="007C53E1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237EA0" w14:textId="52B8121F" w:rsidR="00FC11BD" w:rsidRDefault="00953598" w:rsidP="00271811">
    <w:pPr>
      <w:pStyle w:val="Header"/>
      <w:spacing w:before="0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1D9C73D6" wp14:editId="01C08B99">
              <wp:simplePos x="0" y="0"/>
              <wp:positionH relativeFrom="margin">
                <wp:posOffset>0</wp:posOffset>
              </wp:positionH>
              <wp:positionV relativeFrom="paragraph">
                <wp:posOffset>142875</wp:posOffset>
              </wp:positionV>
              <wp:extent cx="2318385" cy="316230"/>
              <wp:effectExtent l="9525" t="9525" r="15240" b="7620"/>
              <wp:wrapTopAndBottom/>
              <wp:docPr id="1805643144" name="Grafický objekt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318385" cy="316230"/>
                        <a:chOff x="7239" y="7048"/>
                        <a:chExt cx="23183" cy="3162"/>
                      </a:xfrm>
                    </wpg:grpSpPr>
                    <wps:wsp>
                      <wps:cNvPr id="699317133" name="Volný tvar: obrazec 16"/>
                      <wps:cNvSpPr>
                        <a:spLocks/>
                      </wps:cNvSpPr>
                      <wps:spPr bwMode="auto">
                        <a:xfrm>
                          <a:off x="7239" y="7054"/>
                          <a:ext cx="23183" cy="2996"/>
                        </a:xfrm>
                        <a:custGeom>
                          <a:avLst/>
                          <a:gdLst/>
                          <a:ahLst/>
                          <a:cxnLst/>
                          <a:rect l="0" t="0" r="r" b="b"/>
                          <a:pathLst>
                            <a:path w="2318385" h="299586">
                              <a:moveTo>
                                <a:pt x="55208" y="311106"/>
                              </a:moveTo>
                              <a:lnTo>
                                <a:pt x="98573" y="208249"/>
                              </a:lnTo>
                              <a:lnTo>
                                <a:pt x="43366" y="208249"/>
                              </a:lnTo>
                              <a:lnTo>
                                <a:pt x="0" y="311106"/>
                              </a:lnTo>
                              <a:lnTo>
                                <a:pt x="55208" y="311106"/>
                              </a:lnTo>
                              <a:close/>
                              <a:moveTo>
                                <a:pt x="165623" y="311106"/>
                              </a:moveTo>
                              <a:lnTo>
                                <a:pt x="252354" y="105224"/>
                              </a:lnTo>
                              <a:lnTo>
                                <a:pt x="197146" y="105224"/>
                              </a:lnTo>
                              <a:lnTo>
                                <a:pt x="110415" y="311106"/>
                              </a:lnTo>
                              <a:lnTo>
                                <a:pt x="165623" y="311106"/>
                              </a:lnTo>
                              <a:close/>
                              <a:moveTo>
                                <a:pt x="276038" y="311106"/>
                              </a:moveTo>
                              <a:lnTo>
                                <a:pt x="406134" y="2200"/>
                              </a:lnTo>
                              <a:lnTo>
                                <a:pt x="350260" y="2200"/>
                              </a:lnTo>
                              <a:lnTo>
                                <a:pt x="220163" y="311106"/>
                              </a:lnTo>
                              <a:lnTo>
                                <a:pt x="276038" y="311106"/>
                              </a:lnTo>
                              <a:close/>
                              <a:moveTo>
                                <a:pt x="494533" y="311106"/>
                              </a:moveTo>
                              <a:lnTo>
                                <a:pt x="550408" y="311106"/>
                              </a:lnTo>
                              <a:lnTo>
                                <a:pt x="420478" y="2200"/>
                              </a:lnTo>
                              <a:lnTo>
                                <a:pt x="392958" y="67776"/>
                              </a:lnTo>
                              <a:lnTo>
                                <a:pt x="446498" y="195267"/>
                              </a:lnTo>
                              <a:lnTo>
                                <a:pt x="338584" y="195267"/>
                              </a:lnTo>
                              <a:lnTo>
                                <a:pt x="317569" y="245198"/>
                              </a:lnTo>
                              <a:lnTo>
                                <a:pt x="467680" y="245198"/>
                              </a:lnTo>
                              <a:lnTo>
                                <a:pt x="494533" y="311106"/>
                              </a:lnTo>
                              <a:close/>
                              <a:moveTo>
                                <a:pt x="796257" y="157485"/>
                              </a:moveTo>
                              <a:cubicBezTo>
                                <a:pt x="798592" y="212592"/>
                                <a:pt x="755710" y="259145"/>
                                <a:pt x="700486" y="261475"/>
                              </a:cubicBezTo>
                              <a:cubicBezTo>
                                <a:pt x="696883" y="261625"/>
                                <a:pt x="693280" y="261575"/>
                                <a:pt x="689678" y="261342"/>
                              </a:cubicBezTo>
                              <a:lnTo>
                                <a:pt x="629300" y="261342"/>
                              </a:lnTo>
                              <a:lnTo>
                                <a:pt x="629300" y="52797"/>
                              </a:lnTo>
                              <a:lnTo>
                                <a:pt x="689678" y="52797"/>
                              </a:lnTo>
                              <a:cubicBezTo>
                                <a:pt x="744819" y="49135"/>
                                <a:pt x="792504" y="90794"/>
                                <a:pt x="796157" y="145818"/>
                              </a:cubicBezTo>
                              <a:cubicBezTo>
                                <a:pt x="796424" y="149696"/>
                                <a:pt x="796457" y="153591"/>
                                <a:pt x="796257" y="157485"/>
                              </a:cubicBezTo>
                              <a:moveTo>
                                <a:pt x="852799" y="156653"/>
                              </a:moveTo>
                              <a:cubicBezTo>
                                <a:pt x="852799" y="69773"/>
                                <a:pt x="786083" y="3698"/>
                                <a:pt x="689678" y="3698"/>
                              </a:cubicBezTo>
                              <a:lnTo>
                                <a:pt x="575260" y="3698"/>
                              </a:lnTo>
                              <a:lnTo>
                                <a:pt x="575260" y="310441"/>
                              </a:lnTo>
                              <a:lnTo>
                                <a:pt x="689678" y="310441"/>
                              </a:lnTo>
                              <a:cubicBezTo>
                                <a:pt x="786083" y="310441"/>
                                <a:pt x="852799" y="243866"/>
                                <a:pt x="852799" y="156653"/>
                              </a:cubicBezTo>
                              <a:moveTo>
                                <a:pt x="1058952" y="195267"/>
                              </a:moveTo>
                              <a:lnTo>
                                <a:pt x="951705" y="195267"/>
                              </a:lnTo>
                              <a:lnTo>
                                <a:pt x="1005245" y="67776"/>
                              </a:lnTo>
                              <a:lnTo>
                                <a:pt x="1058952" y="195267"/>
                              </a:lnTo>
                              <a:close/>
                              <a:moveTo>
                                <a:pt x="1107654" y="311772"/>
                              </a:moveTo>
                              <a:lnTo>
                                <a:pt x="1162862" y="311772"/>
                              </a:lnTo>
                              <a:lnTo>
                                <a:pt x="1032932" y="2866"/>
                              </a:lnTo>
                              <a:lnTo>
                                <a:pt x="977725" y="2866"/>
                              </a:lnTo>
                              <a:lnTo>
                                <a:pt x="847628" y="311772"/>
                              </a:lnTo>
                              <a:lnTo>
                                <a:pt x="902836" y="311772"/>
                              </a:lnTo>
                              <a:lnTo>
                                <a:pt x="930690" y="245198"/>
                              </a:lnTo>
                              <a:lnTo>
                                <a:pt x="1079967" y="245198"/>
                              </a:lnTo>
                              <a:lnTo>
                                <a:pt x="1107654" y="311772"/>
                              </a:lnTo>
                              <a:close/>
                              <a:moveTo>
                                <a:pt x="1247091" y="84586"/>
                              </a:moveTo>
                              <a:cubicBezTo>
                                <a:pt x="1247091" y="63948"/>
                                <a:pt x="1265438" y="47803"/>
                                <a:pt x="1297128" y="47803"/>
                              </a:cubicBezTo>
                              <a:cubicBezTo>
                                <a:pt x="1327634" y="48868"/>
                                <a:pt x="1356939" y="59920"/>
                                <a:pt x="1380523" y="79260"/>
                              </a:cubicBezTo>
                              <a:lnTo>
                                <a:pt x="1409378" y="38483"/>
                              </a:lnTo>
                              <a:cubicBezTo>
                                <a:pt x="1378071" y="12835"/>
                                <a:pt x="1338625" y="-796"/>
                                <a:pt x="1298129" y="36"/>
                              </a:cubicBezTo>
                              <a:cubicBezTo>
                                <a:pt x="1237084" y="36"/>
                                <a:pt x="1193385" y="35986"/>
                                <a:pt x="1193385" y="89412"/>
                              </a:cubicBezTo>
                              <a:cubicBezTo>
                                <a:pt x="1193385" y="146334"/>
                                <a:pt x="1230078" y="165641"/>
                                <a:pt x="1295460" y="181452"/>
                              </a:cubicBezTo>
                              <a:cubicBezTo>
                                <a:pt x="1352336" y="194601"/>
                                <a:pt x="1364678" y="206418"/>
                                <a:pt x="1364678" y="228720"/>
                              </a:cubicBezTo>
                              <a:cubicBezTo>
                                <a:pt x="1364678" y="251023"/>
                                <a:pt x="1343663" y="267667"/>
                                <a:pt x="1310305" y="267667"/>
                              </a:cubicBezTo>
                              <a:cubicBezTo>
                                <a:pt x="1274095" y="267250"/>
                                <a:pt x="1239419" y="253003"/>
                                <a:pt x="1213399" y="227888"/>
                              </a:cubicBezTo>
                              <a:lnTo>
                                <a:pt x="1181042" y="266335"/>
                              </a:lnTo>
                              <a:cubicBezTo>
                                <a:pt x="1215985" y="298158"/>
                                <a:pt x="1261668" y="315683"/>
                                <a:pt x="1308970" y="315434"/>
                              </a:cubicBezTo>
                              <a:cubicBezTo>
                                <a:pt x="1373518" y="315434"/>
                                <a:pt x="1418552" y="281314"/>
                                <a:pt x="1418552" y="223394"/>
                              </a:cubicBezTo>
                              <a:cubicBezTo>
                                <a:pt x="1418552" y="172132"/>
                                <a:pt x="1385193" y="148997"/>
                                <a:pt x="1319978" y="133185"/>
                              </a:cubicBezTo>
                              <a:cubicBezTo>
                                <a:pt x="1261268" y="119205"/>
                                <a:pt x="1247258" y="108553"/>
                                <a:pt x="1247258" y="84586"/>
                              </a:cubicBezTo>
                              <a:moveTo>
                                <a:pt x="1596350" y="54295"/>
                              </a:moveTo>
                              <a:lnTo>
                                <a:pt x="1693589" y="54295"/>
                              </a:lnTo>
                              <a:lnTo>
                                <a:pt x="1693589" y="4363"/>
                              </a:lnTo>
                              <a:lnTo>
                                <a:pt x="1444404" y="4363"/>
                              </a:lnTo>
                              <a:lnTo>
                                <a:pt x="1444404" y="54295"/>
                              </a:lnTo>
                              <a:lnTo>
                                <a:pt x="1541810" y="54295"/>
                              </a:lnTo>
                              <a:lnTo>
                                <a:pt x="1541810" y="311106"/>
                              </a:lnTo>
                              <a:lnTo>
                                <a:pt x="1596183" y="311106"/>
                              </a:lnTo>
                              <a:lnTo>
                                <a:pt x="1596350" y="54295"/>
                              </a:lnTo>
                              <a:close/>
                              <a:moveTo>
                                <a:pt x="1869552" y="156320"/>
                              </a:moveTo>
                              <a:lnTo>
                                <a:pt x="1790660" y="156320"/>
                              </a:lnTo>
                              <a:lnTo>
                                <a:pt x="1790660" y="53462"/>
                              </a:lnTo>
                              <a:lnTo>
                                <a:pt x="1869219" y="53462"/>
                              </a:lnTo>
                              <a:cubicBezTo>
                                <a:pt x="1909082" y="53462"/>
                                <a:pt x="1932766" y="70938"/>
                                <a:pt x="1932766" y="104725"/>
                              </a:cubicBezTo>
                              <a:cubicBezTo>
                                <a:pt x="1932766" y="138512"/>
                                <a:pt x="1908248" y="156320"/>
                                <a:pt x="1869552" y="156320"/>
                              </a:cubicBezTo>
                              <a:moveTo>
                                <a:pt x="1997147" y="311106"/>
                              </a:moveTo>
                              <a:lnTo>
                                <a:pt x="1913752" y="194601"/>
                              </a:lnTo>
                              <a:cubicBezTo>
                                <a:pt x="1957751" y="185513"/>
                                <a:pt x="1988724" y="146034"/>
                                <a:pt x="1986973" y="101230"/>
                              </a:cubicBezTo>
                              <a:cubicBezTo>
                                <a:pt x="1986973" y="41312"/>
                                <a:pt x="1943607" y="4030"/>
                                <a:pt x="1873055" y="4030"/>
                              </a:cubicBezTo>
                              <a:lnTo>
                                <a:pt x="1736287" y="4030"/>
                              </a:lnTo>
                              <a:lnTo>
                                <a:pt x="1736287" y="310774"/>
                              </a:lnTo>
                              <a:lnTo>
                                <a:pt x="1790160" y="310774"/>
                              </a:lnTo>
                              <a:lnTo>
                                <a:pt x="1790160" y="203754"/>
                              </a:lnTo>
                              <a:lnTo>
                                <a:pt x="1856876" y="203754"/>
                              </a:lnTo>
                              <a:lnTo>
                                <a:pt x="1932266" y="310774"/>
                              </a:lnTo>
                              <a:lnTo>
                                <a:pt x="1997147" y="311106"/>
                              </a:lnTo>
                              <a:close/>
                              <a:moveTo>
                                <a:pt x="2221813" y="195932"/>
                              </a:moveTo>
                              <a:lnTo>
                                <a:pt x="2114567" y="195932"/>
                              </a:lnTo>
                              <a:lnTo>
                                <a:pt x="2168107" y="68442"/>
                              </a:lnTo>
                              <a:lnTo>
                                <a:pt x="2221813" y="195932"/>
                              </a:lnTo>
                              <a:close/>
                              <a:moveTo>
                                <a:pt x="2325724" y="312438"/>
                              </a:moveTo>
                              <a:lnTo>
                                <a:pt x="2195794" y="3531"/>
                              </a:lnTo>
                              <a:lnTo>
                                <a:pt x="2140587" y="3531"/>
                              </a:lnTo>
                              <a:lnTo>
                                <a:pt x="2010490" y="312438"/>
                              </a:lnTo>
                              <a:lnTo>
                                <a:pt x="2065864" y="312438"/>
                              </a:lnTo>
                              <a:lnTo>
                                <a:pt x="2093552" y="245863"/>
                              </a:lnTo>
                              <a:lnTo>
                                <a:pt x="2242829" y="245863"/>
                              </a:lnTo>
                              <a:lnTo>
                                <a:pt x="2270516" y="312438"/>
                              </a:lnTo>
                              <a:lnTo>
                                <a:pt x="2325724" y="31243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9473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6652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614ACAB" id="Grafický objekt 18" o:spid="_x0000_s1026" style="position:absolute;margin-left:0;margin-top:11.25pt;width:182.55pt;height:24.9pt;z-index:251658240;mso-position-horizontal-relative:margin" coordorigin="7239,7048" coordsize="23183,31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">
              <v:shape id="Volný tvar: obrazec 16" o:spid="_x0000_s1027" style="position:absolute;left:7239;top:7054;width:23183;height:2996;visibility:visible;mso-wrap-style:square;v-text-anchor:middle" coordsize="2318385,299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" path="m55208,311106l98573,208249r-55207,l,311106r55208,xm165623,311106l252354,105224r-55208,l110415,311106r55208,xm276038,311106l406134,2200r-55874,l220163,311106r55875,xm494533,311106r55875,l420478,2200,392958,67776r53540,127491l338584,195267r-21015,49931l467680,245198r26853,65908xm796257,157485v2335,55107,-40547,101660,-95771,103990c696883,261625,693280,261575,689678,261342r-60378,l629300,52797r60378,c744819,49135,792504,90794,796157,145818v267,3878,300,7773,100,11667m852799,156653c852799,69773,786083,3698,689678,3698r-114418,l575260,310441r114418,c786083,310441,852799,243866,852799,156653t206153,38614l951705,195267,1005245,67776r53707,127491xm1107654,311772r55208,l1032932,2866r-55207,l847628,311772r55208,l930690,245198r149277,l1107654,311772xm1247091,84586v,-20638,18347,-36783,50037,-36783c1327634,48868,1356939,59920,1380523,79260r28855,-40777c1378071,12835,1338625,-796,1298129,36v-61045,,-104744,35950,-104744,89376c1193385,146334,1230078,165641,1295460,181452v56876,13149,69218,24966,69218,47268c1364678,251023,1343663,267667,1310305,267667v-36210,-417,-70886,-14664,-96906,-39779l1181042,266335v34943,31823,80626,49348,127928,49099c1373518,315434,1418552,281314,1418552,223394v,-51262,-33359,-74397,-98574,-90209c1261268,119205,1247258,108553,1247258,84586m1596350,54295r97239,l1693589,4363r-249185,l1444404,54295r97406,l1541810,311106r54373,l1596350,54295xm1869552,156320r-78892,l1790660,53462r78559,c1909082,53462,1932766,70938,1932766,104725v,33787,-24518,51595,-63214,51595m1997147,311106l1913752,194601v43999,-9088,74972,-48567,73221,-93371c1986973,41312,1943607,4030,1873055,4030r-136768,l1736287,310774r53873,l1790160,203754r66716,l1932266,310774r64881,332xm2221813,195932r-107246,l2168107,68442r53706,127490xm2325724,312438l2195794,3531r-55207,l2010490,312438r55374,l2093552,245863r149277,l2270516,312438r55208,xe" fillcolor="#e94734" stroked="f" strokeweight=".46256mm">
                <v:stroke joinstyle="miter"/>
                <v:path arrowok="t"/>
              </v:shape>
              <w10:wrap type="topAndBottom" anchorx="margin"/>
            </v:group>
          </w:pict>
        </mc:Fallback>
      </mc:AlternateContent>
    </w:r>
  </w:p>
  <w:p w14:paraId="7DBD8E1F" w14:textId="77777777" w:rsidR="00FC11BD" w:rsidRDefault="00FC11BD" w:rsidP="00271811">
    <w:pPr>
      <w:pStyle w:val="Header"/>
      <w:spacing w:before="0"/>
    </w:pPr>
  </w:p>
  <w:p w14:paraId="6C023ED5" w14:textId="77777777" w:rsidR="00FC11BD" w:rsidRDefault="00FC11BD" w:rsidP="00271811">
    <w:pPr>
      <w:pStyle w:val="Header"/>
      <w:spacing w:before="0"/>
    </w:pPr>
  </w:p>
  <w:p w14:paraId="2D317016" w14:textId="77777777" w:rsidR="00491F20" w:rsidRDefault="00491F20" w:rsidP="00271811">
    <w:pPr>
      <w:pStyle w:val="Header"/>
      <w:spacing w:before="0"/>
    </w:pPr>
  </w:p>
  <w:p w14:paraId="5CA5B576" w14:textId="77777777" w:rsidR="001D11E7" w:rsidRDefault="001D11E7" w:rsidP="00271811">
    <w:pPr>
      <w:pStyle w:val="Header"/>
      <w:spacing w:before="0"/>
    </w:pPr>
  </w:p>
  <w:p w14:paraId="5C2F55EB" w14:textId="77777777" w:rsidR="001D11E7" w:rsidRPr="001D11E7" w:rsidRDefault="001D11E7" w:rsidP="00271811">
    <w:pPr>
      <w:pStyle w:val="Header"/>
      <w:spacing w:before="0"/>
      <w:rPr>
        <w:sz w:val="14"/>
        <w:szCs w:val="1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2D1E1A"/>
    <w:multiLevelType w:val="hybridMultilevel"/>
    <w:tmpl w:val="1F4C2C48"/>
    <w:lvl w:ilvl="0" w:tplc="8388643E">
      <w:numFmt w:val="bullet"/>
      <w:lvlText w:val="-"/>
      <w:lvlJc w:val="left"/>
      <w:pPr>
        <w:ind w:left="720" w:hanging="360"/>
      </w:pPr>
      <w:rPr>
        <w:rFonts w:ascii="Gotham Office" w:eastAsiaTheme="minorHAnsi" w:hAnsi="Gotham Office" w:cstheme="minorBidi" w:hint="default"/>
        <w:b w:val="0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551EE4"/>
    <w:multiLevelType w:val="multilevel"/>
    <w:tmpl w:val="E2209D3E"/>
    <w:numStyleLink w:val="ADASTRAnumbering"/>
  </w:abstractNum>
  <w:abstractNum w:abstractNumId="2" w15:restartNumberingAfterBreak="0">
    <w:nsid w:val="0C042F74"/>
    <w:multiLevelType w:val="hybridMultilevel"/>
    <w:tmpl w:val="7B109EAA"/>
    <w:lvl w:ilvl="0" w:tplc="FFFFFFFF">
      <w:start w:val="1"/>
      <w:numFmt w:val="decimal"/>
      <w:lvlText w:val="%1."/>
      <w:lvlJc w:val="left"/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56" w:hanging="360"/>
      </w:pPr>
    </w:lvl>
    <w:lvl w:ilvl="2" w:tplc="FFFFFFFF" w:tentative="1">
      <w:start w:val="1"/>
      <w:numFmt w:val="lowerRoman"/>
      <w:lvlText w:val="%3."/>
      <w:lvlJc w:val="right"/>
      <w:pPr>
        <w:ind w:left="1776" w:hanging="180"/>
      </w:pPr>
    </w:lvl>
    <w:lvl w:ilvl="3" w:tplc="FFFFFFFF" w:tentative="1">
      <w:start w:val="1"/>
      <w:numFmt w:val="decimal"/>
      <w:lvlText w:val="%4."/>
      <w:lvlJc w:val="left"/>
      <w:pPr>
        <w:ind w:left="2496" w:hanging="360"/>
      </w:pPr>
    </w:lvl>
    <w:lvl w:ilvl="4" w:tplc="FFFFFFFF" w:tentative="1">
      <w:start w:val="1"/>
      <w:numFmt w:val="lowerLetter"/>
      <w:lvlText w:val="%5."/>
      <w:lvlJc w:val="left"/>
      <w:pPr>
        <w:ind w:left="3216" w:hanging="360"/>
      </w:pPr>
    </w:lvl>
    <w:lvl w:ilvl="5" w:tplc="FFFFFFFF" w:tentative="1">
      <w:start w:val="1"/>
      <w:numFmt w:val="lowerRoman"/>
      <w:lvlText w:val="%6."/>
      <w:lvlJc w:val="right"/>
      <w:pPr>
        <w:ind w:left="3936" w:hanging="180"/>
      </w:pPr>
    </w:lvl>
    <w:lvl w:ilvl="6" w:tplc="FFFFFFFF" w:tentative="1">
      <w:start w:val="1"/>
      <w:numFmt w:val="decimal"/>
      <w:lvlText w:val="%7."/>
      <w:lvlJc w:val="left"/>
      <w:pPr>
        <w:ind w:left="4656" w:hanging="360"/>
      </w:pPr>
    </w:lvl>
    <w:lvl w:ilvl="7" w:tplc="FFFFFFFF" w:tentative="1">
      <w:start w:val="1"/>
      <w:numFmt w:val="lowerLetter"/>
      <w:lvlText w:val="%8."/>
      <w:lvlJc w:val="left"/>
      <w:pPr>
        <w:ind w:left="5376" w:hanging="360"/>
      </w:pPr>
    </w:lvl>
    <w:lvl w:ilvl="8" w:tplc="FFFFFFFF" w:tentative="1">
      <w:start w:val="1"/>
      <w:numFmt w:val="lowerRoman"/>
      <w:lvlText w:val="%9."/>
      <w:lvlJc w:val="right"/>
      <w:pPr>
        <w:ind w:left="6096" w:hanging="180"/>
      </w:pPr>
    </w:lvl>
  </w:abstractNum>
  <w:abstractNum w:abstractNumId="3" w15:restartNumberingAfterBreak="0">
    <w:nsid w:val="0D5A694A"/>
    <w:multiLevelType w:val="hybridMultilevel"/>
    <w:tmpl w:val="7B109EAA"/>
    <w:lvl w:ilvl="0" w:tplc="FFFFFFFF">
      <w:start w:val="1"/>
      <w:numFmt w:val="decimal"/>
      <w:lvlText w:val="%1."/>
      <w:lvlJc w:val="left"/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996" w:hanging="360"/>
      </w:pPr>
    </w:lvl>
    <w:lvl w:ilvl="2" w:tplc="FFFFFFFF" w:tentative="1">
      <w:start w:val="1"/>
      <w:numFmt w:val="lowerRoman"/>
      <w:lvlText w:val="%3."/>
      <w:lvlJc w:val="right"/>
      <w:pPr>
        <w:ind w:left="1716" w:hanging="180"/>
      </w:pPr>
    </w:lvl>
    <w:lvl w:ilvl="3" w:tplc="FFFFFFFF" w:tentative="1">
      <w:start w:val="1"/>
      <w:numFmt w:val="decimal"/>
      <w:lvlText w:val="%4."/>
      <w:lvlJc w:val="left"/>
      <w:pPr>
        <w:ind w:left="2436" w:hanging="360"/>
      </w:pPr>
    </w:lvl>
    <w:lvl w:ilvl="4" w:tplc="FFFFFFFF" w:tentative="1">
      <w:start w:val="1"/>
      <w:numFmt w:val="lowerLetter"/>
      <w:lvlText w:val="%5."/>
      <w:lvlJc w:val="left"/>
      <w:pPr>
        <w:ind w:left="3156" w:hanging="360"/>
      </w:pPr>
    </w:lvl>
    <w:lvl w:ilvl="5" w:tplc="FFFFFFFF" w:tentative="1">
      <w:start w:val="1"/>
      <w:numFmt w:val="lowerRoman"/>
      <w:lvlText w:val="%6."/>
      <w:lvlJc w:val="right"/>
      <w:pPr>
        <w:ind w:left="3876" w:hanging="180"/>
      </w:pPr>
    </w:lvl>
    <w:lvl w:ilvl="6" w:tplc="FFFFFFFF" w:tentative="1">
      <w:start w:val="1"/>
      <w:numFmt w:val="decimal"/>
      <w:lvlText w:val="%7."/>
      <w:lvlJc w:val="left"/>
      <w:pPr>
        <w:ind w:left="4596" w:hanging="360"/>
      </w:pPr>
    </w:lvl>
    <w:lvl w:ilvl="7" w:tplc="FFFFFFFF" w:tentative="1">
      <w:start w:val="1"/>
      <w:numFmt w:val="lowerLetter"/>
      <w:lvlText w:val="%8."/>
      <w:lvlJc w:val="left"/>
      <w:pPr>
        <w:ind w:left="5316" w:hanging="360"/>
      </w:pPr>
    </w:lvl>
    <w:lvl w:ilvl="8" w:tplc="FFFFFFFF" w:tentative="1">
      <w:start w:val="1"/>
      <w:numFmt w:val="lowerRoman"/>
      <w:lvlText w:val="%9."/>
      <w:lvlJc w:val="right"/>
      <w:pPr>
        <w:ind w:left="6036" w:hanging="180"/>
      </w:pPr>
    </w:lvl>
  </w:abstractNum>
  <w:abstractNum w:abstractNumId="4" w15:restartNumberingAfterBreak="0">
    <w:nsid w:val="11854D21"/>
    <w:multiLevelType w:val="hybridMultilevel"/>
    <w:tmpl w:val="11D2EA60"/>
    <w:lvl w:ilvl="0" w:tplc="2DD248A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ECE0A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16AC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D0DE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34E0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756E4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F9647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55CCF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DC6E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D5534A"/>
    <w:multiLevelType w:val="multilevel"/>
    <w:tmpl w:val="B64E6EF6"/>
    <w:styleLink w:val="ADASTRAbullets"/>
    <w:lvl w:ilvl="0">
      <w:start w:val="1"/>
      <w:numFmt w:val="bullet"/>
      <w:lvlText w:val=""/>
      <w:lvlJc w:val="left"/>
      <w:pPr>
        <w:ind w:left="284" w:hanging="171"/>
      </w:pPr>
      <w:rPr>
        <w:rFonts w:ascii="Wingdings 2" w:hAnsi="Wingdings 2" w:hint="default"/>
        <w:color w:val="auto"/>
        <w:sz w:val="18"/>
      </w:rPr>
    </w:lvl>
    <w:lvl w:ilvl="1">
      <w:start w:val="1"/>
      <w:numFmt w:val="bullet"/>
      <w:lvlText w:val=""/>
      <w:lvlJc w:val="left"/>
      <w:pPr>
        <w:ind w:left="624" w:hanging="170"/>
      </w:pPr>
      <w:rPr>
        <w:rFonts w:ascii="Wingdings 2" w:hAnsi="Wingdings 2" w:hint="default"/>
        <w:color w:val="auto"/>
      </w:rPr>
    </w:lvl>
    <w:lvl w:ilvl="2">
      <w:start w:val="1"/>
      <w:numFmt w:val="bullet"/>
      <w:lvlText w:val=""/>
      <w:lvlJc w:val="left"/>
      <w:pPr>
        <w:ind w:left="907" w:hanging="170"/>
      </w:pPr>
      <w:rPr>
        <w:rFonts w:ascii="Wingdings 2" w:hAnsi="Wingdings 2" w:hint="default"/>
        <w:color w:val="auto"/>
      </w:rPr>
    </w:lvl>
    <w:lvl w:ilvl="3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160319C0"/>
    <w:multiLevelType w:val="hybridMultilevel"/>
    <w:tmpl w:val="7B109EAA"/>
    <w:lvl w:ilvl="0" w:tplc="FFFFFFFF">
      <w:start w:val="1"/>
      <w:numFmt w:val="decimal"/>
      <w:lvlText w:val="%1."/>
      <w:lvlJc w:val="left"/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56" w:hanging="360"/>
      </w:pPr>
    </w:lvl>
    <w:lvl w:ilvl="2" w:tplc="FFFFFFFF" w:tentative="1">
      <w:start w:val="1"/>
      <w:numFmt w:val="lowerRoman"/>
      <w:lvlText w:val="%3."/>
      <w:lvlJc w:val="right"/>
      <w:pPr>
        <w:ind w:left="1776" w:hanging="180"/>
      </w:pPr>
    </w:lvl>
    <w:lvl w:ilvl="3" w:tplc="FFFFFFFF" w:tentative="1">
      <w:start w:val="1"/>
      <w:numFmt w:val="decimal"/>
      <w:lvlText w:val="%4."/>
      <w:lvlJc w:val="left"/>
      <w:pPr>
        <w:ind w:left="2496" w:hanging="360"/>
      </w:pPr>
    </w:lvl>
    <w:lvl w:ilvl="4" w:tplc="FFFFFFFF" w:tentative="1">
      <w:start w:val="1"/>
      <w:numFmt w:val="lowerLetter"/>
      <w:lvlText w:val="%5."/>
      <w:lvlJc w:val="left"/>
      <w:pPr>
        <w:ind w:left="3216" w:hanging="360"/>
      </w:pPr>
    </w:lvl>
    <w:lvl w:ilvl="5" w:tplc="FFFFFFFF" w:tentative="1">
      <w:start w:val="1"/>
      <w:numFmt w:val="lowerRoman"/>
      <w:lvlText w:val="%6."/>
      <w:lvlJc w:val="right"/>
      <w:pPr>
        <w:ind w:left="3936" w:hanging="180"/>
      </w:pPr>
    </w:lvl>
    <w:lvl w:ilvl="6" w:tplc="FFFFFFFF" w:tentative="1">
      <w:start w:val="1"/>
      <w:numFmt w:val="decimal"/>
      <w:lvlText w:val="%7."/>
      <w:lvlJc w:val="left"/>
      <w:pPr>
        <w:ind w:left="4656" w:hanging="360"/>
      </w:pPr>
    </w:lvl>
    <w:lvl w:ilvl="7" w:tplc="FFFFFFFF" w:tentative="1">
      <w:start w:val="1"/>
      <w:numFmt w:val="lowerLetter"/>
      <w:lvlText w:val="%8."/>
      <w:lvlJc w:val="left"/>
      <w:pPr>
        <w:ind w:left="5376" w:hanging="360"/>
      </w:pPr>
    </w:lvl>
    <w:lvl w:ilvl="8" w:tplc="FFFFFFFF" w:tentative="1">
      <w:start w:val="1"/>
      <w:numFmt w:val="lowerRoman"/>
      <w:lvlText w:val="%9."/>
      <w:lvlJc w:val="right"/>
      <w:pPr>
        <w:ind w:left="6096" w:hanging="180"/>
      </w:pPr>
    </w:lvl>
  </w:abstractNum>
  <w:abstractNum w:abstractNumId="7" w15:restartNumberingAfterBreak="0">
    <w:nsid w:val="1EAAD1D2"/>
    <w:multiLevelType w:val="hybridMultilevel"/>
    <w:tmpl w:val="E75A0410"/>
    <w:lvl w:ilvl="0" w:tplc="2CC0061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AEAE5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D0A64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9466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18DE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7AC75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50029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8CCE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66E23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8A52E6"/>
    <w:multiLevelType w:val="multilevel"/>
    <w:tmpl w:val="B64E6EF6"/>
    <w:numStyleLink w:val="ADASTRAbullets"/>
  </w:abstractNum>
  <w:abstractNum w:abstractNumId="9" w15:restartNumberingAfterBreak="0">
    <w:nsid w:val="332135F5"/>
    <w:multiLevelType w:val="hybridMultilevel"/>
    <w:tmpl w:val="CB808A22"/>
    <w:lvl w:ilvl="0" w:tplc="A510E28C">
      <w:start w:val="1"/>
      <w:numFmt w:val="decimal"/>
      <w:lvlText w:val="%1."/>
      <w:lvlJc w:val="left"/>
      <w:pPr>
        <w:ind w:left="720" w:hanging="360"/>
      </w:pPr>
      <w:rPr>
        <w:rFonts w:ascii="Arial" w:hAnsi="Arial" w:cs="Times New Roman" w:hint="default"/>
        <w:sz w:val="20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>
      <w:start w:val="1"/>
      <w:numFmt w:val="decimal"/>
      <w:lvlText w:val="%4."/>
      <w:lvlJc w:val="left"/>
      <w:pPr>
        <w:ind w:left="2880" w:hanging="360"/>
      </w:pPr>
    </w:lvl>
    <w:lvl w:ilvl="4" w:tplc="04050019">
      <w:start w:val="1"/>
      <w:numFmt w:val="lowerLetter"/>
      <w:lvlText w:val="%5."/>
      <w:lvlJc w:val="left"/>
      <w:pPr>
        <w:ind w:left="3600" w:hanging="360"/>
      </w:pPr>
    </w:lvl>
    <w:lvl w:ilvl="5" w:tplc="0405001B">
      <w:start w:val="1"/>
      <w:numFmt w:val="lowerRoman"/>
      <w:lvlText w:val="%6."/>
      <w:lvlJc w:val="right"/>
      <w:pPr>
        <w:ind w:left="4320" w:hanging="180"/>
      </w:pPr>
    </w:lvl>
    <w:lvl w:ilvl="6" w:tplc="0405000F">
      <w:start w:val="1"/>
      <w:numFmt w:val="decimal"/>
      <w:lvlText w:val="%7."/>
      <w:lvlJc w:val="left"/>
      <w:pPr>
        <w:ind w:left="5040" w:hanging="360"/>
      </w:pPr>
    </w:lvl>
    <w:lvl w:ilvl="7" w:tplc="04050019">
      <w:start w:val="1"/>
      <w:numFmt w:val="lowerLetter"/>
      <w:lvlText w:val="%8."/>
      <w:lvlJc w:val="left"/>
      <w:pPr>
        <w:ind w:left="5760" w:hanging="360"/>
      </w:pPr>
    </w:lvl>
    <w:lvl w:ilvl="8" w:tplc="0405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461056"/>
    <w:multiLevelType w:val="hybridMultilevel"/>
    <w:tmpl w:val="7B109EAA"/>
    <w:lvl w:ilvl="0" w:tplc="FFFFFFFF">
      <w:start w:val="1"/>
      <w:numFmt w:val="decimal"/>
      <w:lvlText w:val="%1."/>
      <w:lvlJc w:val="left"/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56" w:hanging="360"/>
      </w:pPr>
    </w:lvl>
    <w:lvl w:ilvl="2" w:tplc="FFFFFFFF" w:tentative="1">
      <w:start w:val="1"/>
      <w:numFmt w:val="lowerRoman"/>
      <w:lvlText w:val="%3."/>
      <w:lvlJc w:val="right"/>
      <w:pPr>
        <w:ind w:left="1776" w:hanging="180"/>
      </w:pPr>
    </w:lvl>
    <w:lvl w:ilvl="3" w:tplc="FFFFFFFF" w:tentative="1">
      <w:start w:val="1"/>
      <w:numFmt w:val="decimal"/>
      <w:lvlText w:val="%4."/>
      <w:lvlJc w:val="left"/>
      <w:pPr>
        <w:ind w:left="2496" w:hanging="360"/>
      </w:pPr>
    </w:lvl>
    <w:lvl w:ilvl="4" w:tplc="FFFFFFFF" w:tentative="1">
      <w:start w:val="1"/>
      <w:numFmt w:val="lowerLetter"/>
      <w:lvlText w:val="%5."/>
      <w:lvlJc w:val="left"/>
      <w:pPr>
        <w:ind w:left="3216" w:hanging="360"/>
      </w:pPr>
    </w:lvl>
    <w:lvl w:ilvl="5" w:tplc="FFFFFFFF" w:tentative="1">
      <w:start w:val="1"/>
      <w:numFmt w:val="lowerRoman"/>
      <w:lvlText w:val="%6."/>
      <w:lvlJc w:val="right"/>
      <w:pPr>
        <w:ind w:left="3936" w:hanging="180"/>
      </w:pPr>
    </w:lvl>
    <w:lvl w:ilvl="6" w:tplc="FFFFFFFF" w:tentative="1">
      <w:start w:val="1"/>
      <w:numFmt w:val="decimal"/>
      <w:lvlText w:val="%7."/>
      <w:lvlJc w:val="left"/>
      <w:pPr>
        <w:ind w:left="4656" w:hanging="360"/>
      </w:pPr>
    </w:lvl>
    <w:lvl w:ilvl="7" w:tplc="FFFFFFFF" w:tentative="1">
      <w:start w:val="1"/>
      <w:numFmt w:val="lowerLetter"/>
      <w:lvlText w:val="%8."/>
      <w:lvlJc w:val="left"/>
      <w:pPr>
        <w:ind w:left="5376" w:hanging="360"/>
      </w:pPr>
    </w:lvl>
    <w:lvl w:ilvl="8" w:tplc="FFFFFFFF" w:tentative="1">
      <w:start w:val="1"/>
      <w:numFmt w:val="lowerRoman"/>
      <w:lvlText w:val="%9."/>
      <w:lvlJc w:val="right"/>
      <w:pPr>
        <w:ind w:left="6096" w:hanging="180"/>
      </w:pPr>
    </w:lvl>
  </w:abstractNum>
  <w:abstractNum w:abstractNumId="11" w15:restartNumberingAfterBreak="0">
    <w:nsid w:val="36C42CFF"/>
    <w:multiLevelType w:val="multilevel"/>
    <w:tmpl w:val="B64E6EF6"/>
    <w:numStyleLink w:val="ADASTRAbullets"/>
  </w:abstractNum>
  <w:abstractNum w:abstractNumId="12" w15:restartNumberingAfterBreak="0">
    <w:nsid w:val="36C842DA"/>
    <w:multiLevelType w:val="hybridMultilevel"/>
    <w:tmpl w:val="96526BB0"/>
    <w:lvl w:ilvl="0" w:tplc="A1D045A0">
      <w:start w:val="2"/>
      <w:numFmt w:val="bullet"/>
      <w:lvlText w:val="-"/>
      <w:lvlJc w:val="left"/>
      <w:pPr>
        <w:ind w:left="720" w:hanging="360"/>
      </w:pPr>
      <w:rPr>
        <w:rFonts w:ascii="Arial" w:eastAsia="Verdana" w:hAnsi="Arial" w:cs="Aria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AB4382"/>
    <w:multiLevelType w:val="multilevel"/>
    <w:tmpl w:val="E2209D3E"/>
    <w:styleLink w:val="ADASTRAnumbering"/>
    <w:lvl w:ilvl="0">
      <w:start w:val="1"/>
      <w:numFmt w:val="decimal"/>
      <w:lvlText w:val="%1)"/>
      <w:lvlJc w:val="left"/>
      <w:pPr>
        <w:ind w:left="454" w:hanging="341"/>
      </w:pPr>
      <w:rPr>
        <w:rFonts w:ascii="Gotham Office" w:hAnsi="Gotham Office" w:hint="default"/>
        <w:sz w:val="18"/>
      </w:rPr>
    </w:lvl>
    <w:lvl w:ilvl="1">
      <w:start w:val="1"/>
      <w:numFmt w:val="lowerLetter"/>
      <w:lvlText w:val="%2)"/>
      <w:lvlJc w:val="left"/>
      <w:pPr>
        <w:ind w:left="794" w:hanging="340"/>
      </w:pPr>
      <w:rPr>
        <w:rFonts w:ascii="Gotham Office" w:hAnsi="Gotham Office" w:hint="default"/>
        <w:sz w:val="18"/>
      </w:rPr>
    </w:lvl>
    <w:lvl w:ilvl="2">
      <w:start w:val="1"/>
      <w:numFmt w:val="lowerRoman"/>
      <w:lvlText w:val="%3"/>
      <w:lvlJc w:val="left"/>
      <w:pPr>
        <w:ind w:left="1134" w:hanging="340"/>
      </w:pPr>
      <w:rPr>
        <w:rFonts w:ascii="Gotham Office" w:hAnsi="Gotham Office" w:hint="default"/>
        <w:sz w:val="18"/>
      </w:rPr>
    </w:lvl>
    <w:lvl w:ilvl="3">
      <w:start w:val="1"/>
      <w:numFmt w:val="none"/>
      <w:lvlText w:val=""/>
      <w:lvlJc w:val="left"/>
      <w:pPr>
        <w:ind w:left="4320" w:hanging="360"/>
      </w:pPr>
      <w:rPr>
        <w:rFonts w:ascii="Gotham Office" w:hAnsi="Gotham Office" w:hint="default"/>
        <w:sz w:val="18"/>
      </w:rPr>
    </w:lvl>
    <w:lvl w:ilvl="4">
      <w:start w:val="1"/>
      <w:numFmt w:val="none"/>
      <w:lvlText w:val=""/>
      <w:lvlJc w:val="left"/>
      <w:pPr>
        <w:ind w:left="4680" w:hanging="360"/>
      </w:pPr>
      <w:rPr>
        <w:rFonts w:ascii="Gotham Office" w:hAnsi="Gotham Office" w:hint="default"/>
        <w:sz w:val="18"/>
      </w:rPr>
    </w:lvl>
    <w:lvl w:ilvl="5">
      <w:start w:val="1"/>
      <w:numFmt w:val="none"/>
      <w:lvlText w:val=""/>
      <w:lvlJc w:val="left"/>
      <w:pPr>
        <w:ind w:left="5040" w:hanging="360"/>
      </w:pPr>
      <w:rPr>
        <w:rFonts w:ascii="Gotham Office" w:hAnsi="Gotham Office" w:hint="default"/>
        <w:sz w:val="18"/>
      </w:rPr>
    </w:lvl>
    <w:lvl w:ilvl="6">
      <w:start w:val="1"/>
      <w:numFmt w:val="none"/>
      <w:lvlText w:val=""/>
      <w:lvlJc w:val="left"/>
      <w:pPr>
        <w:ind w:left="5400" w:hanging="360"/>
      </w:pPr>
      <w:rPr>
        <w:rFonts w:ascii="Gotham Office" w:hAnsi="Gotham Office" w:hint="default"/>
        <w:sz w:val="18"/>
      </w:rPr>
    </w:lvl>
    <w:lvl w:ilvl="7">
      <w:start w:val="1"/>
      <w:numFmt w:val="none"/>
      <w:lvlText w:val=""/>
      <w:lvlJc w:val="left"/>
      <w:pPr>
        <w:ind w:left="5760" w:hanging="360"/>
      </w:pPr>
      <w:rPr>
        <w:rFonts w:ascii="Gotham Office" w:hAnsi="Gotham Office" w:hint="default"/>
        <w:sz w:val="18"/>
      </w:rPr>
    </w:lvl>
    <w:lvl w:ilvl="8">
      <w:start w:val="1"/>
      <w:numFmt w:val="none"/>
      <w:lvlText w:val=""/>
      <w:lvlJc w:val="left"/>
      <w:pPr>
        <w:ind w:left="6120" w:hanging="360"/>
      </w:pPr>
      <w:rPr>
        <w:rFonts w:ascii="Gotham Office" w:hAnsi="Gotham Office" w:hint="default"/>
        <w:sz w:val="18"/>
      </w:rPr>
    </w:lvl>
  </w:abstractNum>
  <w:abstractNum w:abstractNumId="14" w15:restartNumberingAfterBreak="0">
    <w:nsid w:val="3CC1709D"/>
    <w:multiLevelType w:val="hybridMultilevel"/>
    <w:tmpl w:val="7B109EAA"/>
    <w:lvl w:ilvl="0" w:tplc="FFFFFFFF">
      <w:start w:val="1"/>
      <w:numFmt w:val="decimal"/>
      <w:lvlText w:val="%1."/>
      <w:lvlJc w:val="left"/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996" w:hanging="360"/>
      </w:pPr>
    </w:lvl>
    <w:lvl w:ilvl="2" w:tplc="FFFFFFFF" w:tentative="1">
      <w:start w:val="1"/>
      <w:numFmt w:val="lowerRoman"/>
      <w:lvlText w:val="%3."/>
      <w:lvlJc w:val="right"/>
      <w:pPr>
        <w:ind w:left="1716" w:hanging="180"/>
      </w:pPr>
    </w:lvl>
    <w:lvl w:ilvl="3" w:tplc="FFFFFFFF" w:tentative="1">
      <w:start w:val="1"/>
      <w:numFmt w:val="decimal"/>
      <w:lvlText w:val="%4."/>
      <w:lvlJc w:val="left"/>
      <w:pPr>
        <w:ind w:left="2436" w:hanging="360"/>
      </w:pPr>
    </w:lvl>
    <w:lvl w:ilvl="4" w:tplc="FFFFFFFF" w:tentative="1">
      <w:start w:val="1"/>
      <w:numFmt w:val="lowerLetter"/>
      <w:lvlText w:val="%5."/>
      <w:lvlJc w:val="left"/>
      <w:pPr>
        <w:ind w:left="3156" w:hanging="360"/>
      </w:pPr>
    </w:lvl>
    <w:lvl w:ilvl="5" w:tplc="FFFFFFFF" w:tentative="1">
      <w:start w:val="1"/>
      <w:numFmt w:val="lowerRoman"/>
      <w:lvlText w:val="%6."/>
      <w:lvlJc w:val="right"/>
      <w:pPr>
        <w:ind w:left="3876" w:hanging="180"/>
      </w:pPr>
    </w:lvl>
    <w:lvl w:ilvl="6" w:tplc="FFFFFFFF" w:tentative="1">
      <w:start w:val="1"/>
      <w:numFmt w:val="decimal"/>
      <w:lvlText w:val="%7."/>
      <w:lvlJc w:val="left"/>
      <w:pPr>
        <w:ind w:left="4596" w:hanging="360"/>
      </w:pPr>
    </w:lvl>
    <w:lvl w:ilvl="7" w:tplc="FFFFFFFF" w:tentative="1">
      <w:start w:val="1"/>
      <w:numFmt w:val="lowerLetter"/>
      <w:lvlText w:val="%8."/>
      <w:lvlJc w:val="left"/>
      <w:pPr>
        <w:ind w:left="5316" w:hanging="360"/>
      </w:pPr>
    </w:lvl>
    <w:lvl w:ilvl="8" w:tplc="FFFFFFFF" w:tentative="1">
      <w:start w:val="1"/>
      <w:numFmt w:val="lowerRoman"/>
      <w:lvlText w:val="%9."/>
      <w:lvlJc w:val="right"/>
      <w:pPr>
        <w:ind w:left="6036" w:hanging="180"/>
      </w:pPr>
    </w:lvl>
  </w:abstractNum>
  <w:abstractNum w:abstractNumId="15" w15:restartNumberingAfterBreak="0">
    <w:nsid w:val="3CCB009C"/>
    <w:multiLevelType w:val="hybridMultilevel"/>
    <w:tmpl w:val="31AAC620"/>
    <w:lvl w:ilvl="0" w:tplc="0405000F">
      <w:start w:val="1"/>
      <w:numFmt w:val="decimal"/>
      <w:lvlText w:val="%1."/>
      <w:lvlJc w:val="left"/>
      <w:pPr>
        <w:ind w:left="360" w:hanging="360"/>
      </w:pPr>
    </w:lvl>
    <w:lvl w:ilvl="1" w:tplc="04050019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1A14274"/>
    <w:multiLevelType w:val="hybridMultilevel"/>
    <w:tmpl w:val="7B109EAA"/>
    <w:lvl w:ilvl="0" w:tplc="0405000F">
      <w:start w:val="1"/>
      <w:numFmt w:val="decimal"/>
      <w:lvlText w:val="%1."/>
      <w:lvlJc w:val="left"/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190276C"/>
    <w:multiLevelType w:val="multilevel"/>
    <w:tmpl w:val="B64E6EF6"/>
    <w:numStyleLink w:val="ADASTRAbullets"/>
  </w:abstractNum>
  <w:abstractNum w:abstractNumId="18" w15:restartNumberingAfterBreak="0">
    <w:nsid w:val="653A22AD"/>
    <w:multiLevelType w:val="multilevel"/>
    <w:tmpl w:val="E2209D3E"/>
    <w:numStyleLink w:val="ADASTRAnumbering"/>
  </w:abstractNum>
  <w:abstractNum w:abstractNumId="19" w15:restartNumberingAfterBreak="0">
    <w:nsid w:val="6FBD0150"/>
    <w:multiLevelType w:val="hybridMultilevel"/>
    <w:tmpl w:val="F1DAEF40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8860461">
    <w:abstractNumId w:val="5"/>
  </w:num>
  <w:num w:numId="2" w16cid:durableId="513614913">
    <w:abstractNumId w:val="8"/>
  </w:num>
  <w:num w:numId="3" w16cid:durableId="396319476">
    <w:abstractNumId w:val="13"/>
  </w:num>
  <w:num w:numId="4" w16cid:durableId="1879539511">
    <w:abstractNumId w:val="18"/>
  </w:num>
  <w:num w:numId="5" w16cid:durableId="1378814159">
    <w:abstractNumId w:val="11"/>
  </w:num>
  <w:num w:numId="6" w16cid:durableId="16583591">
    <w:abstractNumId w:val="1"/>
  </w:num>
  <w:num w:numId="7" w16cid:durableId="931817898">
    <w:abstractNumId w:val="17"/>
  </w:num>
  <w:num w:numId="8" w16cid:durableId="1149053798">
    <w:abstractNumId w:val="16"/>
  </w:num>
  <w:num w:numId="9" w16cid:durableId="140972648">
    <w:abstractNumId w:val="10"/>
  </w:num>
  <w:num w:numId="10" w16cid:durableId="683897058">
    <w:abstractNumId w:val="6"/>
  </w:num>
  <w:num w:numId="11" w16cid:durableId="1304583781">
    <w:abstractNumId w:val="3"/>
  </w:num>
  <w:num w:numId="12" w16cid:durableId="1031343768">
    <w:abstractNumId w:val="2"/>
  </w:num>
  <w:num w:numId="13" w16cid:durableId="1176647877">
    <w:abstractNumId w:val="14"/>
  </w:num>
  <w:num w:numId="14" w16cid:durableId="2030990256">
    <w:abstractNumId w:val="19"/>
  </w:num>
  <w:num w:numId="15" w16cid:durableId="237374275">
    <w:abstractNumId w:val="15"/>
  </w:num>
  <w:num w:numId="16" w16cid:durableId="1919711324">
    <w:abstractNumId w:val="0"/>
  </w:num>
  <w:num w:numId="17" w16cid:durableId="1788575179">
    <w:abstractNumId w:val="12"/>
  </w:num>
  <w:num w:numId="18" w16cid:durableId="59514073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87137369">
    <w:abstractNumId w:val="4"/>
  </w:num>
  <w:num w:numId="20" w16cid:durableId="43526264">
    <w:abstractNumId w:val="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embedTrueTypeFonts/>
  <w:saveSubsetFonts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580"/>
    <w:rsid w:val="00001B74"/>
    <w:rsid w:val="00002F13"/>
    <w:rsid w:val="0000390D"/>
    <w:rsid w:val="00003E02"/>
    <w:rsid w:val="00005438"/>
    <w:rsid w:val="0001309F"/>
    <w:rsid w:val="00015438"/>
    <w:rsid w:val="00015537"/>
    <w:rsid w:val="0001686F"/>
    <w:rsid w:val="00020993"/>
    <w:rsid w:val="00026834"/>
    <w:rsid w:val="00031C7B"/>
    <w:rsid w:val="0004268B"/>
    <w:rsid w:val="00044116"/>
    <w:rsid w:val="000456D5"/>
    <w:rsid w:val="0004624D"/>
    <w:rsid w:val="00052BA0"/>
    <w:rsid w:val="00056F66"/>
    <w:rsid w:val="0007054A"/>
    <w:rsid w:val="00072F98"/>
    <w:rsid w:val="00077E7A"/>
    <w:rsid w:val="000812D3"/>
    <w:rsid w:val="00082C1A"/>
    <w:rsid w:val="00082DDF"/>
    <w:rsid w:val="000915BB"/>
    <w:rsid w:val="00092D32"/>
    <w:rsid w:val="00095F2C"/>
    <w:rsid w:val="000A003A"/>
    <w:rsid w:val="000A17B6"/>
    <w:rsid w:val="000A5532"/>
    <w:rsid w:val="000B1E61"/>
    <w:rsid w:val="000B4021"/>
    <w:rsid w:val="000B5E76"/>
    <w:rsid w:val="000B78F4"/>
    <w:rsid w:val="000C41AA"/>
    <w:rsid w:val="000D0E4D"/>
    <w:rsid w:val="000D5163"/>
    <w:rsid w:val="000D6D36"/>
    <w:rsid w:val="000E2A6D"/>
    <w:rsid w:val="000E2DF1"/>
    <w:rsid w:val="000E5157"/>
    <w:rsid w:val="000F1EDE"/>
    <w:rsid w:val="000F3FC1"/>
    <w:rsid w:val="00100A1D"/>
    <w:rsid w:val="00102ECA"/>
    <w:rsid w:val="001102AA"/>
    <w:rsid w:val="00113D77"/>
    <w:rsid w:val="001160AD"/>
    <w:rsid w:val="00116932"/>
    <w:rsid w:val="00116B02"/>
    <w:rsid w:val="001206AA"/>
    <w:rsid w:val="0012203D"/>
    <w:rsid w:val="00127FDB"/>
    <w:rsid w:val="00132E50"/>
    <w:rsid w:val="00137A7D"/>
    <w:rsid w:val="0014270D"/>
    <w:rsid w:val="00145A31"/>
    <w:rsid w:val="001510D9"/>
    <w:rsid w:val="00155E88"/>
    <w:rsid w:val="001604A0"/>
    <w:rsid w:val="0016124D"/>
    <w:rsid w:val="0016229F"/>
    <w:rsid w:val="001711E2"/>
    <w:rsid w:val="001735D9"/>
    <w:rsid w:val="001754E0"/>
    <w:rsid w:val="00175909"/>
    <w:rsid w:val="00176132"/>
    <w:rsid w:val="00176B89"/>
    <w:rsid w:val="00190F23"/>
    <w:rsid w:val="00194479"/>
    <w:rsid w:val="00197C99"/>
    <w:rsid w:val="001A4FF9"/>
    <w:rsid w:val="001B274C"/>
    <w:rsid w:val="001B3ACE"/>
    <w:rsid w:val="001B61F5"/>
    <w:rsid w:val="001B7591"/>
    <w:rsid w:val="001C22CC"/>
    <w:rsid w:val="001C4B49"/>
    <w:rsid w:val="001C5FB4"/>
    <w:rsid w:val="001D0FB5"/>
    <w:rsid w:val="001D11E7"/>
    <w:rsid w:val="001D7C44"/>
    <w:rsid w:val="001E142A"/>
    <w:rsid w:val="001E1EC5"/>
    <w:rsid w:val="001E31A2"/>
    <w:rsid w:val="001E48F0"/>
    <w:rsid w:val="001F17FA"/>
    <w:rsid w:val="001F5396"/>
    <w:rsid w:val="001F5782"/>
    <w:rsid w:val="00200DE2"/>
    <w:rsid w:val="0020205A"/>
    <w:rsid w:val="00204F3C"/>
    <w:rsid w:val="00210783"/>
    <w:rsid w:val="002116DC"/>
    <w:rsid w:val="002132E3"/>
    <w:rsid w:val="0021557A"/>
    <w:rsid w:val="00221B08"/>
    <w:rsid w:val="00221DBF"/>
    <w:rsid w:val="002268A8"/>
    <w:rsid w:val="00233042"/>
    <w:rsid w:val="002376F7"/>
    <w:rsid w:val="0024079C"/>
    <w:rsid w:val="002458F8"/>
    <w:rsid w:val="002479B1"/>
    <w:rsid w:val="002554BE"/>
    <w:rsid w:val="00256082"/>
    <w:rsid w:val="0025708A"/>
    <w:rsid w:val="00257E7C"/>
    <w:rsid w:val="00260172"/>
    <w:rsid w:val="00260587"/>
    <w:rsid w:val="00265FA3"/>
    <w:rsid w:val="00267ED6"/>
    <w:rsid w:val="00270BBE"/>
    <w:rsid w:val="00270D7E"/>
    <w:rsid w:val="00270FDB"/>
    <w:rsid w:val="002715A8"/>
    <w:rsid w:val="00271811"/>
    <w:rsid w:val="00280049"/>
    <w:rsid w:val="00286D36"/>
    <w:rsid w:val="00287A47"/>
    <w:rsid w:val="00287FCB"/>
    <w:rsid w:val="00296BDC"/>
    <w:rsid w:val="00297596"/>
    <w:rsid w:val="002B5E4F"/>
    <w:rsid w:val="002C4D3A"/>
    <w:rsid w:val="002D10DE"/>
    <w:rsid w:val="002D31CC"/>
    <w:rsid w:val="002D4023"/>
    <w:rsid w:val="002E29C0"/>
    <w:rsid w:val="002E4956"/>
    <w:rsid w:val="002E686F"/>
    <w:rsid w:val="002F1F16"/>
    <w:rsid w:val="00303690"/>
    <w:rsid w:val="00304F64"/>
    <w:rsid w:val="00310050"/>
    <w:rsid w:val="0031007B"/>
    <w:rsid w:val="00314D79"/>
    <w:rsid w:val="003158E2"/>
    <w:rsid w:val="00317C41"/>
    <w:rsid w:val="003204E9"/>
    <w:rsid w:val="00322A28"/>
    <w:rsid w:val="0033044B"/>
    <w:rsid w:val="003351CC"/>
    <w:rsid w:val="00335C4E"/>
    <w:rsid w:val="00335E33"/>
    <w:rsid w:val="00342A7F"/>
    <w:rsid w:val="00347AAE"/>
    <w:rsid w:val="00350528"/>
    <w:rsid w:val="00353577"/>
    <w:rsid w:val="003542D7"/>
    <w:rsid w:val="0035482B"/>
    <w:rsid w:val="003621B2"/>
    <w:rsid w:val="00366F3E"/>
    <w:rsid w:val="003721A0"/>
    <w:rsid w:val="003747E9"/>
    <w:rsid w:val="00374DCF"/>
    <w:rsid w:val="003765B3"/>
    <w:rsid w:val="0037673A"/>
    <w:rsid w:val="003768A3"/>
    <w:rsid w:val="00377BE0"/>
    <w:rsid w:val="00377F5F"/>
    <w:rsid w:val="003813CB"/>
    <w:rsid w:val="0038320B"/>
    <w:rsid w:val="003841E6"/>
    <w:rsid w:val="00384836"/>
    <w:rsid w:val="0038562F"/>
    <w:rsid w:val="003869E1"/>
    <w:rsid w:val="00387287"/>
    <w:rsid w:val="00387B36"/>
    <w:rsid w:val="00390C39"/>
    <w:rsid w:val="003A03F4"/>
    <w:rsid w:val="003A26C9"/>
    <w:rsid w:val="003A45B4"/>
    <w:rsid w:val="003A4D14"/>
    <w:rsid w:val="003A6507"/>
    <w:rsid w:val="003B182B"/>
    <w:rsid w:val="003B7CF6"/>
    <w:rsid w:val="003C16C2"/>
    <w:rsid w:val="003C1A23"/>
    <w:rsid w:val="003D09E7"/>
    <w:rsid w:val="003D6B48"/>
    <w:rsid w:val="003E765F"/>
    <w:rsid w:val="003F15DA"/>
    <w:rsid w:val="003F161F"/>
    <w:rsid w:val="00404746"/>
    <w:rsid w:val="00405D23"/>
    <w:rsid w:val="00417239"/>
    <w:rsid w:val="004201C6"/>
    <w:rsid w:val="004235E0"/>
    <w:rsid w:val="0042362B"/>
    <w:rsid w:val="004250AC"/>
    <w:rsid w:val="00427E81"/>
    <w:rsid w:val="0043059B"/>
    <w:rsid w:val="00434389"/>
    <w:rsid w:val="004409DA"/>
    <w:rsid w:val="004431A5"/>
    <w:rsid w:val="004431A7"/>
    <w:rsid w:val="00451202"/>
    <w:rsid w:val="00451501"/>
    <w:rsid w:val="00456A0E"/>
    <w:rsid w:val="00457C82"/>
    <w:rsid w:val="004615CB"/>
    <w:rsid w:val="00463362"/>
    <w:rsid w:val="0047153B"/>
    <w:rsid w:val="0047240B"/>
    <w:rsid w:val="00482827"/>
    <w:rsid w:val="00483275"/>
    <w:rsid w:val="00484C71"/>
    <w:rsid w:val="00485FF5"/>
    <w:rsid w:val="0048783C"/>
    <w:rsid w:val="00490551"/>
    <w:rsid w:val="004910BF"/>
    <w:rsid w:val="004915C6"/>
    <w:rsid w:val="00491F20"/>
    <w:rsid w:val="00494795"/>
    <w:rsid w:val="004A3B27"/>
    <w:rsid w:val="004A427C"/>
    <w:rsid w:val="004A5571"/>
    <w:rsid w:val="004A6A7D"/>
    <w:rsid w:val="004B510F"/>
    <w:rsid w:val="004C3CB7"/>
    <w:rsid w:val="004C479A"/>
    <w:rsid w:val="004C5CFE"/>
    <w:rsid w:val="004E2705"/>
    <w:rsid w:val="004E2CC4"/>
    <w:rsid w:val="004E2EAC"/>
    <w:rsid w:val="004E6A7A"/>
    <w:rsid w:val="004E6B74"/>
    <w:rsid w:val="004E7F28"/>
    <w:rsid w:val="004F4A38"/>
    <w:rsid w:val="004F7A22"/>
    <w:rsid w:val="0050032D"/>
    <w:rsid w:val="00502025"/>
    <w:rsid w:val="00504DA7"/>
    <w:rsid w:val="005162A2"/>
    <w:rsid w:val="0051661F"/>
    <w:rsid w:val="00517E01"/>
    <w:rsid w:val="00520A38"/>
    <w:rsid w:val="005224A5"/>
    <w:rsid w:val="00524B2A"/>
    <w:rsid w:val="00525DC4"/>
    <w:rsid w:val="005269A0"/>
    <w:rsid w:val="00527931"/>
    <w:rsid w:val="00530941"/>
    <w:rsid w:val="00531D56"/>
    <w:rsid w:val="00545AAC"/>
    <w:rsid w:val="00551474"/>
    <w:rsid w:val="005516CE"/>
    <w:rsid w:val="0055327A"/>
    <w:rsid w:val="00553888"/>
    <w:rsid w:val="005546CE"/>
    <w:rsid w:val="00555E7C"/>
    <w:rsid w:val="00556A4F"/>
    <w:rsid w:val="0056063C"/>
    <w:rsid w:val="0056472F"/>
    <w:rsid w:val="00565175"/>
    <w:rsid w:val="00566BD5"/>
    <w:rsid w:val="00567AAF"/>
    <w:rsid w:val="00571B70"/>
    <w:rsid w:val="005729B8"/>
    <w:rsid w:val="00575848"/>
    <w:rsid w:val="00582032"/>
    <w:rsid w:val="0058542E"/>
    <w:rsid w:val="00586B28"/>
    <w:rsid w:val="00586DA1"/>
    <w:rsid w:val="00590281"/>
    <w:rsid w:val="005920EA"/>
    <w:rsid w:val="00597CFF"/>
    <w:rsid w:val="005A0BDA"/>
    <w:rsid w:val="005A1E33"/>
    <w:rsid w:val="005A2624"/>
    <w:rsid w:val="005A63DA"/>
    <w:rsid w:val="005B152C"/>
    <w:rsid w:val="005B3037"/>
    <w:rsid w:val="005B3ED3"/>
    <w:rsid w:val="005C02CE"/>
    <w:rsid w:val="005C21F8"/>
    <w:rsid w:val="005C5188"/>
    <w:rsid w:val="005C5EAB"/>
    <w:rsid w:val="005D198C"/>
    <w:rsid w:val="005E0520"/>
    <w:rsid w:val="005E57CC"/>
    <w:rsid w:val="005F0250"/>
    <w:rsid w:val="005F1EDD"/>
    <w:rsid w:val="005F23DD"/>
    <w:rsid w:val="005F2A82"/>
    <w:rsid w:val="005F2EB1"/>
    <w:rsid w:val="005F3914"/>
    <w:rsid w:val="005F44DF"/>
    <w:rsid w:val="005F7C1A"/>
    <w:rsid w:val="0060025D"/>
    <w:rsid w:val="0060579B"/>
    <w:rsid w:val="00610DC8"/>
    <w:rsid w:val="00612461"/>
    <w:rsid w:val="006153D7"/>
    <w:rsid w:val="00615908"/>
    <w:rsid w:val="006211FF"/>
    <w:rsid w:val="00624E89"/>
    <w:rsid w:val="006301AF"/>
    <w:rsid w:val="00633AF9"/>
    <w:rsid w:val="00640B3D"/>
    <w:rsid w:val="00641F01"/>
    <w:rsid w:val="00642610"/>
    <w:rsid w:val="006438B2"/>
    <w:rsid w:val="006474FA"/>
    <w:rsid w:val="006544DA"/>
    <w:rsid w:val="00656A15"/>
    <w:rsid w:val="00660622"/>
    <w:rsid w:val="00662E32"/>
    <w:rsid w:val="0066669D"/>
    <w:rsid w:val="00666C5F"/>
    <w:rsid w:val="00672131"/>
    <w:rsid w:val="0069021C"/>
    <w:rsid w:val="006A0C2A"/>
    <w:rsid w:val="006A2E5B"/>
    <w:rsid w:val="006B045A"/>
    <w:rsid w:val="006C65DE"/>
    <w:rsid w:val="006C7DE1"/>
    <w:rsid w:val="006C7E98"/>
    <w:rsid w:val="006D1000"/>
    <w:rsid w:val="006D260D"/>
    <w:rsid w:val="006D6CC0"/>
    <w:rsid w:val="006E2958"/>
    <w:rsid w:val="006E2B5B"/>
    <w:rsid w:val="006E4E97"/>
    <w:rsid w:val="006E68C7"/>
    <w:rsid w:val="006E6A96"/>
    <w:rsid w:val="006F1721"/>
    <w:rsid w:val="006F5D8A"/>
    <w:rsid w:val="006F6EFB"/>
    <w:rsid w:val="007037E6"/>
    <w:rsid w:val="00703ECA"/>
    <w:rsid w:val="007073C6"/>
    <w:rsid w:val="0071193D"/>
    <w:rsid w:val="00713B77"/>
    <w:rsid w:val="00715428"/>
    <w:rsid w:val="00720DB4"/>
    <w:rsid w:val="0072125D"/>
    <w:rsid w:val="0072134C"/>
    <w:rsid w:val="00723A90"/>
    <w:rsid w:val="00723CA8"/>
    <w:rsid w:val="00723D4F"/>
    <w:rsid w:val="007305B2"/>
    <w:rsid w:val="00732623"/>
    <w:rsid w:val="00733247"/>
    <w:rsid w:val="00736D53"/>
    <w:rsid w:val="00740AE5"/>
    <w:rsid w:val="0074416A"/>
    <w:rsid w:val="00746114"/>
    <w:rsid w:val="00746A62"/>
    <w:rsid w:val="00752DE6"/>
    <w:rsid w:val="0075338A"/>
    <w:rsid w:val="00762CFD"/>
    <w:rsid w:val="007631C8"/>
    <w:rsid w:val="007636A6"/>
    <w:rsid w:val="00767B35"/>
    <w:rsid w:val="00772D8E"/>
    <w:rsid w:val="00772E5E"/>
    <w:rsid w:val="0077445A"/>
    <w:rsid w:val="00775EB9"/>
    <w:rsid w:val="00777369"/>
    <w:rsid w:val="00781EBC"/>
    <w:rsid w:val="007839C3"/>
    <w:rsid w:val="00793F39"/>
    <w:rsid w:val="007955F5"/>
    <w:rsid w:val="0079660E"/>
    <w:rsid w:val="007A0178"/>
    <w:rsid w:val="007A3051"/>
    <w:rsid w:val="007A4D96"/>
    <w:rsid w:val="007C061D"/>
    <w:rsid w:val="007C53E1"/>
    <w:rsid w:val="007D0BAB"/>
    <w:rsid w:val="007D16AE"/>
    <w:rsid w:val="007D3C1D"/>
    <w:rsid w:val="007D3F5E"/>
    <w:rsid w:val="007D4051"/>
    <w:rsid w:val="007D6048"/>
    <w:rsid w:val="007E4848"/>
    <w:rsid w:val="007E6628"/>
    <w:rsid w:val="007F0AD6"/>
    <w:rsid w:val="007F52C2"/>
    <w:rsid w:val="007F621E"/>
    <w:rsid w:val="00801C69"/>
    <w:rsid w:val="008027A0"/>
    <w:rsid w:val="008048E1"/>
    <w:rsid w:val="00804DF9"/>
    <w:rsid w:val="008208D5"/>
    <w:rsid w:val="00822241"/>
    <w:rsid w:val="00822ECC"/>
    <w:rsid w:val="00827F3B"/>
    <w:rsid w:val="00832EB9"/>
    <w:rsid w:val="008330D5"/>
    <w:rsid w:val="0083556D"/>
    <w:rsid w:val="008449B0"/>
    <w:rsid w:val="008460F8"/>
    <w:rsid w:val="00846C25"/>
    <w:rsid w:val="008473FC"/>
    <w:rsid w:val="0084780B"/>
    <w:rsid w:val="008522F6"/>
    <w:rsid w:val="00854EB4"/>
    <w:rsid w:val="008557F1"/>
    <w:rsid w:val="008604C0"/>
    <w:rsid w:val="00865459"/>
    <w:rsid w:val="00875B70"/>
    <w:rsid w:val="00884FD1"/>
    <w:rsid w:val="008854E2"/>
    <w:rsid w:val="00886E95"/>
    <w:rsid w:val="00894333"/>
    <w:rsid w:val="008960A9"/>
    <w:rsid w:val="00897915"/>
    <w:rsid w:val="008A1A3F"/>
    <w:rsid w:val="008A4FF7"/>
    <w:rsid w:val="008A5DB3"/>
    <w:rsid w:val="008A6981"/>
    <w:rsid w:val="008B0B41"/>
    <w:rsid w:val="008B6F5E"/>
    <w:rsid w:val="008C1491"/>
    <w:rsid w:val="008C28D6"/>
    <w:rsid w:val="008C2E77"/>
    <w:rsid w:val="008C5365"/>
    <w:rsid w:val="008C6F2E"/>
    <w:rsid w:val="008D6081"/>
    <w:rsid w:val="008D6C59"/>
    <w:rsid w:val="008E1884"/>
    <w:rsid w:val="008E3DF3"/>
    <w:rsid w:val="008E6FF7"/>
    <w:rsid w:val="008F4999"/>
    <w:rsid w:val="008F4DD5"/>
    <w:rsid w:val="008F6AEC"/>
    <w:rsid w:val="009039E7"/>
    <w:rsid w:val="00904144"/>
    <w:rsid w:val="009062D9"/>
    <w:rsid w:val="009103B9"/>
    <w:rsid w:val="009147B0"/>
    <w:rsid w:val="00917F06"/>
    <w:rsid w:val="00926847"/>
    <w:rsid w:val="00935C2A"/>
    <w:rsid w:val="00936E2D"/>
    <w:rsid w:val="00937779"/>
    <w:rsid w:val="00947690"/>
    <w:rsid w:val="00947E81"/>
    <w:rsid w:val="0095095F"/>
    <w:rsid w:val="00950E0A"/>
    <w:rsid w:val="00953598"/>
    <w:rsid w:val="0095420A"/>
    <w:rsid w:val="00961F72"/>
    <w:rsid w:val="00963C93"/>
    <w:rsid w:val="009640E5"/>
    <w:rsid w:val="009776B4"/>
    <w:rsid w:val="00985476"/>
    <w:rsid w:val="00992A19"/>
    <w:rsid w:val="00996953"/>
    <w:rsid w:val="009A2BF1"/>
    <w:rsid w:val="009A384B"/>
    <w:rsid w:val="009B0341"/>
    <w:rsid w:val="009B1EE3"/>
    <w:rsid w:val="009B4C47"/>
    <w:rsid w:val="009B7406"/>
    <w:rsid w:val="009C122D"/>
    <w:rsid w:val="009C159D"/>
    <w:rsid w:val="009C279E"/>
    <w:rsid w:val="009C2D93"/>
    <w:rsid w:val="009C370F"/>
    <w:rsid w:val="009C4432"/>
    <w:rsid w:val="009C539F"/>
    <w:rsid w:val="009D0757"/>
    <w:rsid w:val="009D17CA"/>
    <w:rsid w:val="009D348C"/>
    <w:rsid w:val="009D4D1B"/>
    <w:rsid w:val="009E060F"/>
    <w:rsid w:val="009E09FC"/>
    <w:rsid w:val="009E5CEA"/>
    <w:rsid w:val="009F0482"/>
    <w:rsid w:val="009F199F"/>
    <w:rsid w:val="009F4EB0"/>
    <w:rsid w:val="00A01A84"/>
    <w:rsid w:val="00A15612"/>
    <w:rsid w:val="00A205C5"/>
    <w:rsid w:val="00A229A7"/>
    <w:rsid w:val="00A27B73"/>
    <w:rsid w:val="00A3034A"/>
    <w:rsid w:val="00A321EA"/>
    <w:rsid w:val="00A34890"/>
    <w:rsid w:val="00A41AD3"/>
    <w:rsid w:val="00A511D3"/>
    <w:rsid w:val="00A5770C"/>
    <w:rsid w:val="00A62EFC"/>
    <w:rsid w:val="00A710AF"/>
    <w:rsid w:val="00A84A3F"/>
    <w:rsid w:val="00A85760"/>
    <w:rsid w:val="00AA07FB"/>
    <w:rsid w:val="00AA0930"/>
    <w:rsid w:val="00AA1F6C"/>
    <w:rsid w:val="00AA3142"/>
    <w:rsid w:val="00AB4C8A"/>
    <w:rsid w:val="00AC0E42"/>
    <w:rsid w:val="00AC3C7D"/>
    <w:rsid w:val="00AD3F5F"/>
    <w:rsid w:val="00AD46FD"/>
    <w:rsid w:val="00AD68E2"/>
    <w:rsid w:val="00AD7368"/>
    <w:rsid w:val="00AE0577"/>
    <w:rsid w:val="00AE0A90"/>
    <w:rsid w:val="00AF67DA"/>
    <w:rsid w:val="00B00656"/>
    <w:rsid w:val="00B00990"/>
    <w:rsid w:val="00B03D98"/>
    <w:rsid w:val="00B0496C"/>
    <w:rsid w:val="00B10606"/>
    <w:rsid w:val="00B1251A"/>
    <w:rsid w:val="00B15C0F"/>
    <w:rsid w:val="00B15E8B"/>
    <w:rsid w:val="00B20426"/>
    <w:rsid w:val="00B30B31"/>
    <w:rsid w:val="00B35B3B"/>
    <w:rsid w:val="00B363C4"/>
    <w:rsid w:val="00B41D8A"/>
    <w:rsid w:val="00B43F15"/>
    <w:rsid w:val="00B44820"/>
    <w:rsid w:val="00B518DD"/>
    <w:rsid w:val="00B53B49"/>
    <w:rsid w:val="00B54E62"/>
    <w:rsid w:val="00B56FAF"/>
    <w:rsid w:val="00B66F2D"/>
    <w:rsid w:val="00B7191E"/>
    <w:rsid w:val="00B72402"/>
    <w:rsid w:val="00B72F43"/>
    <w:rsid w:val="00B730CF"/>
    <w:rsid w:val="00B74F8C"/>
    <w:rsid w:val="00B763D5"/>
    <w:rsid w:val="00B768C5"/>
    <w:rsid w:val="00B769D8"/>
    <w:rsid w:val="00B817AF"/>
    <w:rsid w:val="00B83831"/>
    <w:rsid w:val="00B87AB1"/>
    <w:rsid w:val="00B91349"/>
    <w:rsid w:val="00B949C8"/>
    <w:rsid w:val="00BA1A04"/>
    <w:rsid w:val="00BA7D25"/>
    <w:rsid w:val="00BB2108"/>
    <w:rsid w:val="00BB33A5"/>
    <w:rsid w:val="00BB3DFE"/>
    <w:rsid w:val="00BB4DD1"/>
    <w:rsid w:val="00BB7FE3"/>
    <w:rsid w:val="00BC07A6"/>
    <w:rsid w:val="00BC3910"/>
    <w:rsid w:val="00BC406E"/>
    <w:rsid w:val="00BC41D1"/>
    <w:rsid w:val="00BC57E4"/>
    <w:rsid w:val="00BD071E"/>
    <w:rsid w:val="00BE4CEC"/>
    <w:rsid w:val="00BE5394"/>
    <w:rsid w:val="00BE614B"/>
    <w:rsid w:val="00BE6542"/>
    <w:rsid w:val="00BE6F16"/>
    <w:rsid w:val="00BF0D88"/>
    <w:rsid w:val="00BF290E"/>
    <w:rsid w:val="00BF2BDB"/>
    <w:rsid w:val="00BF2CC9"/>
    <w:rsid w:val="00BF34F0"/>
    <w:rsid w:val="00C01C7E"/>
    <w:rsid w:val="00C0272F"/>
    <w:rsid w:val="00C03793"/>
    <w:rsid w:val="00C07D01"/>
    <w:rsid w:val="00C14790"/>
    <w:rsid w:val="00C15748"/>
    <w:rsid w:val="00C2253D"/>
    <w:rsid w:val="00C26083"/>
    <w:rsid w:val="00C372A8"/>
    <w:rsid w:val="00C376D4"/>
    <w:rsid w:val="00C37899"/>
    <w:rsid w:val="00C40BAF"/>
    <w:rsid w:val="00C4582A"/>
    <w:rsid w:val="00C459A0"/>
    <w:rsid w:val="00C45F96"/>
    <w:rsid w:val="00C50FC2"/>
    <w:rsid w:val="00C53EB2"/>
    <w:rsid w:val="00C57DF0"/>
    <w:rsid w:val="00C60437"/>
    <w:rsid w:val="00C7314C"/>
    <w:rsid w:val="00C73C06"/>
    <w:rsid w:val="00C7564E"/>
    <w:rsid w:val="00C77A2D"/>
    <w:rsid w:val="00C842ED"/>
    <w:rsid w:val="00C91414"/>
    <w:rsid w:val="00C9218F"/>
    <w:rsid w:val="00C94271"/>
    <w:rsid w:val="00C94D16"/>
    <w:rsid w:val="00C95FF0"/>
    <w:rsid w:val="00C96527"/>
    <w:rsid w:val="00C96EF6"/>
    <w:rsid w:val="00CA124E"/>
    <w:rsid w:val="00CA2C82"/>
    <w:rsid w:val="00CA2F37"/>
    <w:rsid w:val="00CA730D"/>
    <w:rsid w:val="00CB0AF0"/>
    <w:rsid w:val="00CC2CBA"/>
    <w:rsid w:val="00CC5C7A"/>
    <w:rsid w:val="00CC713A"/>
    <w:rsid w:val="00CC7196"/>
    <w:rsid w:val="00CD2FF6"/>
    <w:rsid w:val="00CD4A7E"/>
    <w:rsid w:val="00CD4EB8"/>
    <w:rsid w:val="00CE0E3D"/>
    <w:rsid w:val="00CE3397"/>
    <w:rsid w:val="00CE4B6E"/>
    <w:rsid w:val="00CF0128"/>
    <w:rsid w:val="00CF2CBD"/>
    <w:rsid w:val="00CF306D"/>
    <w:rsid w:val="00CF3619"/>
    <w:rsid w:val="00D0226F"/>
    <w:rsid w:val="00D02338"/>
    <w:rsid w:val="00D02ED4"/>
    <w:rsid w:val="00D10694"/>
    <w:rsid w:val="00D1505B"/>
    <w:rsid w:val="00D172A1"/>
    <w:rsid w:val="00D2141E"/>
    <w:rsid w:val="00D21B07"/>
    <w:rsid w:val="00D2486A"/>
    <w:rsid w:val="00D27BF6"/>
    <w:rsid w:val="00D36D72"/>
    <w:rsid w:val="00D46261"/>
    <w:rsid w:val="00D514B8"/>
    <w:rsid w:val="00D54D52"/>
    <w:rsid w:val="00D55083"/>
    <w:rsid w:val="00D566FE"/>
    <w:rsid w:val="00D605A7"/>
    <w:rsid w:val="00D6386A"/>
    <w:rsid w:val="00D66015"/>
    <w:rsid w:val="00D74796"/>
    <w:rsid w:val="00D80CA9"/>
    <w:rsid w:val="00D814F7"/>
    <w:rsid w:val="00D81F72"/>
    <w:rsid w:val="00D86580"/>
    <w:rsid w:val="00D87A40"/>
    <w:rsid w:val="00D90EB7"/>
    <w:rsid w:val="00D962FF"/>
    <w:rsid w:val="00DA03F0"/>
    <w:rsid w:val="00DA3198"/>
    <w:rsid w:val="00DA343A"/>
    <w:rsid w:val="00DA40A8"/>
    <w:rsid w:val="00DA6BAD"/>
    <w:rsid w:val="00DB53C3"/>
    <w:rsid w:val="00DC2E84"/>
    <w:rsid w:val="00DE1A00"/>
    <w:rsid w:val="00DE69BE"/>
    <w:rsid w:val="00DE7813"/>
    <w:rsid w:val="00DF0106"/>
    <w:rsid w:val="00DF23B1"/>
    <w:rsid w:val="00DF2ABC"/>
    <w:rsid w:val="00DF2EB5"/>
    <w:rsid w:val="00E012A1"/>
    <w:rsid w:val="00E02154"/>
    <w:rsid w:val="00E05C96"/>
    <w:rsid w:val="00E16582"/>
    <w:rsid w:val="00E209E4"/>
    <w:rsid w:val="00E20EEF"/>
    <w:rsid w:val="00E21A01"/>
    <w:rsid w:val="00E23AC0"/>
    <w:rsid w:val="00E321B9"/>
    <w:rsid w:val="00E3447E"/>
    <w:rsid w:val="00E3511B"/>
    <w:rsid w:val="00E41BE1"/>
    <w:rsid w:val="00E41E37"/>
    <w:rsid w:val="00E450DC"/>
    <w:rsid w:val="00E47A50"/>
    <w:rsid w:val="00E47EE2"/>
    <w:rsid w:val="00E54D55"/>
    <w:rsid w:val="00E5577A"/>
    <w:rsid w:val="00E60E85"/>
    <w:rsid w:val="00E63AC9"/>
    <w:rsid w:val="00E67CB9"/>
    <w:rsid w:val="00E71FF1"/>
    <w:rsid w:val="00E85D6F"/>
    <w:rsid w:val="00E87FE9"/>
    <w:rsid w:val="00E94AA6"/>
    <w:rsid w:val="00E954F6"/>
    <w:rsid w:val="00E960FF"/>
    <w:rsid w:val="00EA22C4"/>
    <w:rsid w:val="00EA32D2"/>
    <w:rsid w:val="00EA38A7"/>
    <w:rsid w:val="00EA3D3E"/>
    <w:rsid w:val="00EB3BDF"/>
    <w:rsid w:val="00EB7B4E"/>
    <w:rsid w:val="00EC0882"/>
    <w:rsid w:val="00EC4AA8"/>
    <w:rsid w:val="00EC5A25"/>
    <w:rsid w:val="00EE1949"/>
    <w:rsid w:val="00EE1AE3"/>
    <w:rsid w:val="00EF2B17"/>
    <w:rsid w:val="00EF4CBF"/>
    <w:rsid w:val="00F04071"/>
    <w:rsid w:val="00F15779"/>
    <w:rsid w:val="00F206DE"/>
    <w:rsid w:val="00F21C63"/>
    <w:rsid w:val="00F247CF"/>
    <w:rsid w:val="00F27242"/>
    <w:rsid w:val="00F31C01"/>
    <w:rsid w:val="00F3627A"/>
    <w:rsid w:val="00F37E01"/>
    <w:rsid w:val="00F51F9A"/>
    <w:rsid w:val="00F60873"/>
    <w:rsid w:val="00F61022"/>
    <w:rsid w:val="00F63367"/>
    <w:rsid w:val="00F65480"/>
    <w:rsid w:val="00F664C5"/>
    <w:rsid w:val="00F72C36"/>
    <w:rsid w:val="00F77F00"/>
    <w:rsid w:val="00F8576B"/>
    <w:rsid w:val="00F86C85"/>
    <w:rsid w:val="00F87153"/>
    <w:rsid w:val="00F919F3"/>
    <w:rsid w:val="00FA1133"/>
    <w:rsid w:val="00FA4A8F"/>
    <w:rsid w:val="00FA65C7"/>
    <w:rsid w:val="00FA7AB3"/>
    <w:rsid w:val="00FB15EF"/>
    <w:rsid w:val="00FB4C63"/>
    <w:rsid w:val="00FC11BD"/>
    <w:rsid w:val="00FC4C1B"/>
    <w:rsid w:val="00FC6421"/>
    <w:rsid w:val="00FC6962"/>
    <w:rsid w:val="00FD16D1"/>
    <w:rsid w:val="00FD5D67"/>
    <w:rsid w:val="00FD6BF0"/>
    <w:rsid w:val="00FE10B0"/>
    <w:rsid w:val="00FE51C1"/>
    <w:rsid w:val="00FE5E4C"/>
    <w:rsid w:val="00FF007C"/>
    <w:rsid w:val="00FF1059"/>
    <w:rsid w:val="00FF3904"/>
    <w:rsid w:val="00FF5734"/>
    <w:rsid w:val="063DB27B"/>
    <w:rsid w:val="070A522F"/>
    <w:rsid w:val="07608A5C"/>
    <w:rsid w:val="0EF66174"/>
    <w:rsid w:val="0F1D2CC6"/>
    <w:rsid w:val="13169335"/>
    <w:rsid w:val="1C574A76"/>
    <w:rsid w:val="1CCF97DB"/>
    <w:rsid w:val="1DA6F958"/>
    <w:rsid w:val="1F8180DE"/>
    <w:rsid w:val="205EEB52"/>
    <w:rsid w:val="20A91FE8"/>
    <w:rsid w:val="210C6938"/>
    <w:rsid w:val="211A4188"/>
    <w:rsid w:val="213D949F"/>
    <w:rsid w:val="22080513"/>
    <w:rsid w:val="23FDE41B"/>
    <w:rsid w:val="2CA341C4"/>
    <w:rsid w:val="2E7350DF"/>
    <w:rsid w:val="2E9920CC"/>
    <w:rsid w:val="374E79FC"/>
    <w:rsid w:val="37BC0981"/>
    <w:rsid w:val="3BCFD870"/>
    <w:rsid w:val="3E6067E3"/>
    <w:rsid w:val="3EFA1D57"/>
    <w:rsid w:val="4739F9EE"/>
    <w:rsid w:val="47698638"/>
    <w:rsid w:val="505DDEC2"/>
    <w:rsid w:val="50D24CFD"/>
    <w:rsid w:val="50E0187F"/>
    <w:rsid w:val="52280E66"/>
    <w:rsid w:val="55133055"/>
    <w:rsid w:val="59812D19"/>
    <w:rsid w:val="5D7959B3"/>
    <w:rsid w:val="63E3B665"/>
    <w:rsid w:val="67DAD041"/>
    <w:rsid w:val="6CDDC29C"/>
    <w:rsid w:val="6EF5A003"/>
    <w:rsid w:val="6FE40BBA"/>
    <w:rsid w:val="7059C2D5"/>
    <w:rsid w:val="71209502"/>
    <w:rsid w:val="747622C2"/>
    <w:rsid w:val="7A359C23"/>
    <w:rsid w:val="7B7DFD45"/>
    <w:rsid w:val="7BE76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;"/>
  <w14:docId w14:val="3550F89D"/>
  <w15:docId w15:val="{466D7639-AA3B-45A2-BDF1-9E4176298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7B36"/>
    <w:pPr>
      <w:suppressAutoHyphens/>
      <w:spacing w:before="120" w:after="120" w:line="288" w:lineRule="auto"/>
    </w:pPr>
    <w:rPr>
      <w:rFonts w:ascii="Gotham Office" w:hAnsi="Gotham Office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780B"/>
    <w:pPr>
      <w:keepNext/>
      <w:keepLines/>
      <w:spacing w:before="240" w:after="240"/>
      <w:outlineLvl w:val="0"/>
    </w:pPr>
    <w:rPr>
      <w:rFonts w:eastAsiaTheme="majorEastAsia" w:cstheme="majorBidi"/>
      <w:b/>
      <w:color w:val="F9423A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780B"/>
    <w:pPr>
      <w:keepNext/>
      <w:keepLines/>
      <w:spacing w:before="240" w:after="240"/>
      <w:outlineLvl w:val="1"/>
    </w:pPr>
    <w:rPr>
      <w:rFonts w:eastAsiaTheme="majorEastAsia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780B"/>
    <w:pPr>
      <w:keepNext/>
      <w:keepLines/>
      <w:spacing w:before="240" w:after="240"/>
      <w:outlineLvl w:val="2"/>
    </w:pPr>
    <w:rPr>
      <w:rFonts w:eastAsiaTheme="majorEastAsia" w:cstheme="majorBidi"/>
      <w:b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84780B"/>
    <w:pPr>
      <w:keepNext/>
      <w:keepLines/>
      <w:spacing w:before="240" w:after="240"/>
      <w:outlineLvl w:val="3"/>
    </w:pPr>
    <w:rPr>
      <w:rFonts w:eastAsiaTheme="majorEastAsia" w:cstheme="majorBidi"/>
      <w:b/>
      <w:iCs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84780B"/>
    <w:pPr>
      <w:keepNext/>
      <w:keepLines/>
      <w:spacing w:before="240" w:after="240"/>
      <w:outlineLvl w:val="4"/>
    </w:pPr>
    <w:rPr>
      <w:rFonts w:eastAsiaTheme="majorEastAsia" w:cstheme="majorBidi"/>
      <w:b/>
      <w:sz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84780B"/>
    <w:pPr>
      <w:keepNext/>
      <w:keepLines/>
      <w:spacing w:before="240" w:after="240"/>
      <w:outlineLvl w:val="5"/>
    </w:pPr>
    <w:rPr>
      <w:rFonts w:eastAsiaTheme="majorEastAsia" w:cstheme="majorBidi"/>
      <w:b/>
      <w:sz w:val="24"/>
    </w:rPr>
  </w:style>
  <w:style w:type="paragraph" w:styleId="Heading7">
    <w:name w:val="heading 7"/>
    <w:basedOn w:val="Normal"/>
    <w:next w:val="Normal"/>
    <w:link w:val="Heading7Char"/>
    <w:uiPriority w:val="9"/>
    <w:unhideWhenUsed/>
    <w:rsid w:val="0084780B"/>
    <w:pPr>
      <w:keepNext/>
      <w:keepLines/>
      <w:spacing w:before="240" w:after="240"/>
      <w:outlineLvl w:val="6"/>
    </w:pPr>
    <w:rPr>
      <w:rFonts w:eastAsiaTheme="majorEastAsia" w:cstheme="majorBidi"/>
      <w:b/>
      <w:iCs/>
      <w:sz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rsid w:val="0084780B"/>
    <w:pPr>
      <w:keepNext/>
      <w:keepLines/>
      <w:spacing w:before="240" w:after="240"/>
      <w:outlineLvl w:val="7"/>
    </w:pPr>
    <w:rPr>
      <w:rFonts w:eastAsiaTheme="majorEastAsia" w:cstheme="majorBidi"/>
      <w:b/>
      <w:sz w:val="24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rsid w:val="0084780B"/>
    <w:pPr>
      <w:keepNext/>
      <w:keepLines/>
      <w:spacing w:before="240" w:after="240"/>
      <w:outlineLvl w:val="8"/>
    </w:pPr>
    <w:rPr>
      <w:rFonts w:eastAsiaTheme="majorEastAsia" w:cstheme="majorBidi"/>
      <w:b/>
      <w:iCs/>
      <w:color w:val="272727" w:themeColor="text1" w:themeTint="D8"/>
      <w:sz w:val="24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780B"/>
    <w:rPr>
      <w:rFonts w:ascii="Gotham Office" w:eastAsiaTheme="majorEastAsia" w:hAnsi="Gotham Office" w:cstheme="majorBidi"/>
      <w:b/>
      <w:color w:val="F9423A" w:themeColor="accent1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4780B"/>
    <w:rPr>
      <w:rFonts w:ascii="Gotham Office" w:eastAsiaTheme="majorEastAsia" w:hAnsi="Gotham Office" w:cstheme="majorBidi"/>
      <w:b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4780B"/>
    <w:rPr>
      <w:rFonts w:ascii="Gotham Office" w:eastAsiaTheme="majorEastAsia" w:hAnsi="Gotham Office" w:cstheme="majorBidi"/>
      <w:b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4780B"/>
    <w:rPr>
      <w:rFonts w:ascii="Gotham Office" w:eastAsiaTheme="majorEastAsia" w:hAnsi="Gotham Office" w:cstheme="majorBidi"/>
      <w:b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84780B"/>
    <w:rPr>
      <w:rFonts w:ascii="Gotham Office" w:eastAsiaTheme="majorEastAsia" w:hAnsi="Gotham Office" w:cstheme="majorBidi"/>
      <w:b/>
      <w:sz w:val="24"/>
    </w:rPr>
  </w:style>
  <w:style w:type="character" w:customStyle="1" w:styleId="Heading7Char">
    <w:name w:val="Heading 7 Char"/>
    <w:basedOn w:val="DefaultParagraphFont"/>
    <w:link w:val="Heading7"/>
    <w:uiPriority w:val="9"/>
    <w:rsid w:val="0084780B"/>
    <w:rPr>
      <w:rFonts w:ascii="Gotham Office" w:eastAsiaTheme="majorEastAsia" w:hAnsi="Gotham Office" w:cstheme="majorBidi"/>
      <w:b/>
      <w:iCs/>
      <w:sz w:val="24"/>
    </w:rPr>
  </w:style>
  <w:style w:type="character" w:customStyle="1" w:styleId="Heading8Char">
    <w:name w:val="Heading 8 Char"/>
    <w:basedOn w:val="DefaultParagraphFont"/>
    <w:link w:val="Heading8"/>
    <w:uiPriority w:val="9"/>
    <w:rsid w:val="0084780B"/>
    <w:rPr>
      <w:rFonts w:ascii="Gotham Office" w:eastAsiaTheme="majorEastAsia" w:hAnsi="Gotham Office" w:cstheme="majorBidi"/>
      <w:b/>
      <w:sz w:val="2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84780B"/>
    <w:rPr>
      <w:rFonts w:ascii="Gotham Office" w:eastAsiaTheme="majorEastAsia" w:hAnsi="Gotham Office" w:cstheme="majorBidi"/>
      <w:b/>
      <w:iCs/>
      <w:color w:val="272727" w:themeColor="text1" w:themeTint="D8"/>
      <w:sz w:val="24"/>
      <w:szCs w:val="21"/>
    </w:rPr>
  </w:style>
  <w:style w:type="character" w:customStyle="1" w:styleId="Heading6Char">
    <w:name w:val="Heading 6 Char"/>
    <w:basedOn w:val="DefaultParagraphFont"/>
    <w:link w:val="Heading6"/>
    <w:uiPriority w:val="9"/>
    <w:rsid w:val="0084780B"/>
    <w:rPr>
      <w:rFonts w:ascii="Gotham Office" w:eastAsiaTheme="majorEastAsia" w:hAnsi="Gotham Office" w:cstheme="majorBidi"/>
      <w:b/>
      <w:sz w:val="24"/>
    </w:rPr>
  </w:style>
  <w:style w:type="paragraph" w:styleId="Header">
    <w:name w:val="header"/>
    <w:basedOn w:val="Normal"/>
    <w:link w:val="HeaderChar"/>
    <w:uiPriority w:val="99"/>
    <w:unhideWhenUsed/>
    <w:rsid w:val="00491F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1F20"/>
  </w:style>
  <w:style w:type="paragraph" w:styleId="Footer">
    <w:name w:val="footer"/>
    <w:basedOn w:val="Normal"/>
    <w:link w:val="FooterChar"/>
    <w:uiPriority w:val="99"/>
    <w:unhideWhenUsed/>
    <w:rsid w:val="00491F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1F20"/>
  </w:style>
  <w:style w:type="paragraph" w:styleId="ListParagraph">
    <w:name w:val="List Paragraph"/>
    <w:basedOn w:val="Normal"/>
    <w:uiPriority w:val="34"/>
    <w:qFormat/>
    <w:rsid w:val="00C45F9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45F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numbering" w:customStyle="1" w:styleId="ADASTRAbullets">
    <w:name w:val="ADASTRA bullets"/>
    <w:uiPriority w:val="99"/>
    <w:rsid w:val="00B763D5"/>
    <w:pPr>
      <w:numPr>
        <w:numId w:val="1"/>
      </w:numPr>
    </w:pPr>
  </w:style>
  <w:style w:type="paragraph" w:customStyle="1" w:styleId="Titlepicture">
    <w:name w:val="Title picture"/>
    <w:basedOn w:val="Normal"/>
    <w:link w:val="TitlepictureChar"/>
    <w:qFormat/>
    <w:rsid w:val="007D0BAB"/>
    <w:rPr>
      <w:color w:val="575757" w:themeColor="accent2"/>
      <w:sz w:val="14"/>
    </w:rPr>
  </w:style>
  <w:style w:type="character" w:styleId="PlaceholderText">
    <w:name w:val="Placeholder Text"/>
    <w:basedOn w:val="DefaultParagraphFont"/>
    <w:uiPriority w:val="99"/>
    <w:semiHidden/>
    <w:rsid w:val="003D09E7"/>
    <w:rPr>
      <w:color w:val="808080"/>
    </w:rPr>
  </w:style>
  <w:style w:type="character" w:customStyle="1" w:styleId="TitlepictureChar">
    <w:name w:val="Title picture Char"/>
    <w:basedOn w:val="DefaultParagraphFont"/>
    <w:link w:val="Titlepicture"/>
    <w:rsid w:val="007D0BAB"/>
    <w:rPr>
      <w:rFonts w:ascii="Gotham Office" w:hAnsi="Gotham Office"/>
      <w:color w:val="575757" w:themeColor="accent2"/>
      <w:sz w:val="14"/>
    </w:rPr>
  </w:style>
  <w:style w:type="paragraph" w:styleId="NoSpacing">
    <w:name w:val="No Spacing"/>
    <w:uiPriority w:val="1"/>
    <w:qFormat/>
    <w:rsid w:val="007D0BAB"/>
    <w:pPr>
      <w:suppressAutoHyphens/>
      <w:spacing w:after="0" w:line="288" w:lineRule="auto"/>
    </w:pPr>
    <w:rPr>
      <w:rFonts w:ascii="Gotham Office" w:hAnsi="Gotham Office"/>
      <w:sz w:val="18"/>
    </w:rPr>
  </w:style>
  <w:style w:type="numbering" w:customStyle="1" w:styleId="ADASTRAnumbering">
    <w:name w:val="ADASTRA numbering"/>
    <w:uiPriority w:val="99"/>
    <w:rsid w:val="00F664C5"/>
    <w:pPr>
      <w:numPr>
        <w:numId w:val="3"/>
      </w:numPr>
    </w:pPr>
  </w:style>
  <w:style w:type="paragraph" w:customStyle="1" w:styleId="Titlebullets">
    <w:name w:val="Title bullets"/>
    <w:basedOn w:val="Normal"/>
    <w:next w:val="Normal"/>
    <w:link w:val="TitlebulletsChar"/>
    <w:qFormat/>
    <w:rsid w:val="0084780B"/>
    <w:pPr>
      <w:spacing w:before="240"/>
    </w:pPr>
    <w:rPr>
      <w:b/>
    </w:rPr>
  </w:style>
  <w:style w:type="character" w:customStyle="1" w:styleId="TitlebulletsChar">
    <w:name w:val="Title bullets Char"/>
    <w:basedOn w:val="DefaultParagraphFont"/>
    <w:link w:val="Titlebullets"/>
    <w:rsid w:val="0084780B"/>
    <w:rPr>
      <w:rFonts w:ascii="Gotham Office" w:hAnsi="Gotham Office"/>
      <w:b/>
      <w:sz w:val="18"/>
    </w:rPr>
  </w:style>
  <w:style w:type="character" w:styleId="Hyperlink">
    <w:name w:val="Hyperlink"/>
    <w:basedOn w:val="DefaultParagraphFont"/>
    <w:uiPriority w:val="99"/>
    <w:unhideWhenUsed/>
    <w:rsid w:val="00CC2CBA"/>
    <w:rPr>
      <w:color w:val="F9423A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2CB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160AD"/>
    <w:rPr>
      <w:color w:val="575757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901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06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6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2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udacity.com/course/intro-to-hadoop-and-mapreduce--ud617" TargetMode="External"/><Relationship Id="rId18" Type="http://schemas.openxmlformats.org/officeDocument/2006/relationships/hyperlink" Target="https://education.cloudera.com/lpaths/4289399/courses/335080/content" TargetMode="Externa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hyperlink" Target="https://www.udemy.com/course/complete-python-bootcamp/learn/quiz/178926" TargetMode="External"/><Relationship Id="rId17" Type="http://schemas.openxmlformats.org/officeDocument/2006/relationships/hyperlink" Target="https://education.cloudera.com/lpaths/4289399/courses/332525/details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partner-academy.databricks.com/learn/course/63/apache-spark-programming-with-databricks" TargetMode="External"/><Relationship Id="rId20" Type="http://schemas.openxmlformats.org/officeDocument/2006/relationships/hyperlink" Target="https://adastrabiz.sharepoint.com/:f:/s/BigDatateam/ErEaBzC-ei1ChNufvaUEQd0BPM55SrSf7-K0N3huNNfa1Q?email=Dominika.Hubova%40adastragrp.com&amp;e=3kJ8hf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.adastragrp.com/" TargetMode="External"/><Relationship Id="rId24" Type="http://schemas.openxmlformats.org/officeDocument/2006/relationships/footer" Target="footer3.xml"/><Relationship Id="rId5" Type="http://schemas.openxmlformats.org/officeDocument/2006/relationships/numbering" Target="numbering.xml"/><Relationship Id="rId15" Type="http://schemas.openxmlformats.org/officeDocument/2006/relationships/hyperlink" Target="https://partner-academy.databricks.com/learn/course/112/introduction-to-apache-spark-architecture" TargetMode="External"/><Relationship Id="rId23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hyperlink" Target="https://github.com/cherkavi/cheat-sheet/blob/master/hive-cheat-sheet.md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partner-academy.databricks.com/learn/signin" TargetMode="External"/><Relationship Id="rId22" Type="http://schemas.openxmlformats.org/officeDocument/2006/relationships/footer" Target="footer1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AdastraTemplates\Obecny%20CZ%20-%20necislovane%20nadpisy.dotx" TargetMode="External"/></Relationships>
</file>

<file path=word/theme/theme1.xml><?xml version="1.0" encoding="utf-8"?>
<a:theme xmlns:a="http://schemas.openxmlformats.org/drawingml/2006/main" name="Motiv Office">
  <a:themeElements>
    <a:clrScheme name="ADASTR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F9423A"/>
      </a:accent1>
      <a:accent2>
        <a:srgbClr val="575757"/>
      </a:accent2>
      <a:accent3>
        <a:srgbClr val="9D9D9D"/>
      </a:accent3>
      <a:accent4>
        <a:srgbClr val="DADADA"/>
      </a:accent4>
      <a:accent5>
        <a:srgbClr val="F2F2F2"/>
      </a:accent5>
      <a:accent6>
        <a:srgbClr val="FFFFFF"/>
      </a:accent6>
      <a:hlink>
        <a:srgbClr val="F9423A"/>
      </a:hlink>
      <a:folHlink>
        <a:srgbClr val="575757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b83773f2-67e8-402a-8248-16fe31b561ec">
      <UserInfo>
        <DisplayName>Maresova, Marta</DisplayName>
        <AccountId>127</AccountId>
        <AccountType/>
      </UserInfo>
      <UserInfo>
        <DisplayName>Hrabec, Petr</DisplayName>
        <AccountId>35</AccountId>
        <AccountType/>
      </UserInfo>
      <UserInfo>
        <DisplayName>Vosecky, Lukas</DisplayName>
        <AccountId>125</AccountId>
        <AccountType/>
      </UserInfo>
      <UserInfo>
        <DisplayName>Matyas, David</DisplayName>
        <AccountId>152</AccountId>
        <AccountType/>
      </UserInfo>
    </SharedWithUsers>
    <_activity xmlns="84a00c5a-67bd-4b73-9c19-d7e12da9ab49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6A74AFDF94B245AE7337BEA4A2F83A" ma:contentTypeVersion="14" ma:contentTypeDescription="Create a new document." ma:contentTypeScope="" ma:versionID="42c9670aa137e1ab1115d3acc58ca7fb">
  <xsd:schema xmlns:xsd="http://www.w3.org/2001/XMLSchema" xmlns:xs="http://www.w3.org/2001/XMLSchema" xmlns:p="http://schemas.microsoft.com/office/2006/metadata/properties" xmlns:ns3="84a00c5a-67bd-4b73-9c19-d7e12da9ab49" xmlns:ns4="b83773f2-67e8-402a-8248-16fe31b561ec" targetNamespace="http://schemas.microsoft.com/office/2006/metadata/properties" ma:root="true" ma:fieldsID="4571c90347da3176f46438c027cec7b4" ns3:_="" ns4:_="">
    <xsd:import namespace="84a00c5a-67bd-4b73-9c19-d7e12da9ab49"/>
    <xsd:import namespace="b83773f2-67e8-402a-8248-16fe31b561e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LengthInSeconds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a00c5a-67bd-4b73-9c19-d7e12da9ab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3773f2-67e8-402a-8248-16fe31b561ec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2F886A-C4B2-4A9D-97AA-C6AFA34C6C0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23CE099-F00C-41BA-B497-5D5118276CD2}">
  <ds:schemaRefs>
    <ds:schemaRef ds:uri="b83773f2-67e8-402a-8248-16fe31b561ec"/>
    <ds:schemaRef ds:uri="http://purl.org/dc/terms/"/>
    <ds:schemaRef ds:uri="84a00c5a-67bd-4b73-9c19-d7e12da9ab49"/>
    <ds:schemaRef ds:uri="http://purl.org/dc/elements/1.1/"/>
    <ds:schemaRef ds:uri="http://schemas.microsoft.com/office/2006/documentManagement/types"/>
    <ds:schemaRef ds:uri="http://schemas.openxmlformats.org/package/2006/metadata/core-properties"/>
    <ds:schemaRef ds:uri="http://schemas.microsoft.com/office/infopath/2007/PartnerControls"/>
    <ds:schemaRef ds:uri="http://schemas.microsoft.com/office/2006/metadata/properties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D1DCC7A3-AD51-46D2-815F-3C0453C6A2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4a00c5a-67bd-4b73-9c19-d7e12da9ab49"/>
    <ds:schemaRef ds:uri="b83773f2-67e8-402a-8248-16fe31b561e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801AD26-B15E-443A-9522-422D18D4B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Obecny CZ - necislovane nadpisy.dotx</Template>
  <TotalTime>6</TotalTime>
  <Pages>3</Pages>
  <Words>747</Words>
  <Characters>4258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Hubova, Dominika</dc:creator>
  <cp:keywords/>
  <dc:description/>
  <cp:lastModifiedBy>Cajzl, Jakub</cp:lastModifiedBy>
  <cp:revision>3</cp:revision>
  <dcterms:created xsi:type="dcterms:W3CDTF">2024-04-17T11:43:00Z</dcterms:created>
  <dcterms:modified xsi:type="dcterms:W3CDTF">2025-04-19T13:14:00Z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0x010100236A74AFDF94B245AE7337BEA4A2F83A</vt:lpwstr>
  </property>
  <property fmtid="{D5CDD505-2E9C-101B-9397-08002B2CF9AE}" pid="3" name="TaxKeyword">
    <vt:lpwstr/>
  </property>
  <property fmtid="{D5CDD505-2E9C-101B-9397-08002B2CF9AE}" pid="4" name="GrammarlyDocumentId">
    <vt:lpwstr>1a894aa7ef1a08a5f4eb6ff06e9a6d046dd9d0198a56d69c956d49c121ca19cb</vt:lpwstr>
  </property>
  <property fmtid="{D5CDD505-2E9C-101B-9397-08002B2CF9AE}" pid="5" name="MSIP_Label_b1c9b508-7c6e-42bd-bedf-808292653d6c_Enabled">
    <vt:lpwstr>true</vt:lpwstr>
  </property>
  <property fmtid="{D5CDD505-2E9C-101B-9397-08002B2CF9AE}" pid="6" name="MSIP_Label_b1c9b508-7c6e-42bd-bedf-808292653d6c_SetDate">
    <vt:lpwstr>2023-06-06T08:49:58Z</vt:lpwstr>
  </property>
  <property fmtid="{D5CDD505-2E9C-101B-9397-08002B2CF9AE}" pid="7" name="MSIP_Label_b1c9b508-7c6e-42bd-bedf-808292653d6c_Method">
    <vt:lpwstr>Standard</vt:lpwstr>
  </property>
  <property fmtid="{D5CDD505-2E9C-101B-9397-08002B2CF9AE}" pid="8" name="MSIP_Label_b1c9b508-7c6e-42bd-bedf-808292653d6c_Name">
    <vt:lpwstr>b1c9b508-7c6e-42bd-bedf-808292653d6c</vt:lpwstr>
  </property>
  <property fmtid="{D5CDD505-2E9C-101B-9397-08002B2CF9AE}" pid="9" name="MSIP_Label_b1c9b508-7c6e-42bd-bedf-808292653d6c_SiteId">
    <vt:lpwstr>2882be50-2012-4d88-ac86-544124e120c8</vt:lpwstr>
  </property>
  <property fmtid="{D5CDD505-2E9C-101B-9397-08002B2CF9AE}" pid="10" name="MSIP_Label_b1c9b508-7c6e-42bd-bedf-808292653d6c_ActionId">
    <vt:lpwstr>ea1bd4ec-d52d-4b65-b556-66918bdb3814</vt:lpwstr>
  </property>
  <property fmtid="{D5CDD505-2E9C-101B-9397-08002B2CF9AE}" pid="11" name="MSIP_Label_b1c9b508-7c6e-42bd-bedf-808292653d6c_ContentBits">
    <vt:lpwstr>3</vt:lpwstr>
  </property>
  <property fmtid="{D5CDD505-2E9C-101B-9397-08002B2CF9AE}" pid="12" name="ClassificationContentMarkingFooterShapeIds">
    <vt:lpwstr>4a9d6900,2744a043,7080b2eb</vt:lpwstr>
  </property>
  <property fmtid="{D5CDD505-2E9C-101B-9397-08002B2CF9AE}" pid="13" name="ClassificationContentMarkingFooterFontProps">
    <vt:lpwstr>#000000,7,Calibri</vt:lpwstr>
  </property>
  <property fmtid="{D5CDD505-2E9C-101B-9397-08002B2CF9AE}" pid="14" name="ClassificationContentMarkingFooterText">
    <vt:lpwstr>ADASTRA: Non-public</vt:lpwstr>
  </property>
  <property fmtid="{D5CDD505-2E9C-101B-9397-08002B2CF9AE}" pid="15" name="MSIP_Label_37c066e7-6c2e-4ecc-b5f6-41dd9e1dfe47_Enabled">
    <vt:lpwstr>true</vt:lpwstr>
  </property>
  <property fmtid="{D5CDD505-2E9C-101B-9397-08002B2CF9AE}" pid="16" name="MSIP_Label_37c066e7-6c2e-4ecc-b5f6-41dd9e1dfe47_SetDate">
    <vt:lpwstr>2025-04-19T13:14:49Z</vt:lpwstr>
  </property>
  <property fmtid="{D5CDD505-2E9C-101B-9397-08002B2CF9AE}" pid="17" name="MSIP_Label_37c066e7-6c2e-4ecc-b5f6-41dd9e1dfe47_Method">
    <vt:lpwstr>Standard</vt:lpwstr>
  </property>
  <property fmtid="{D5CDD505-2E9C-101B-9397-08002B2CF9AE}" pid="18" name="MSIP_Label_37c066e7-6c2e-4ecc-b5f6-41dd9e1dfe47_Name">
    <vt:lpwstr>Non-public - Visible</vt:lpwstr>
  </property>
  <property fmtid="{D5CDD505-2E9C-101B-9397-08002B2CF9AE}" pid="19" name="MSIP_Label_37c066e7-6c2e-4ecc-b5f6-41dd9e1dfe47_SiteId">
    <vt:lpwstr>dd92f8ec-83fc-44c4-b277-1c4120fae21c</vt:lpwstr>
  </property>
  <property fmtid="{D5CDD505-2E9C-101B-9397-08002B2CF9AE}" pid="20" name="MSIP_Label_37c066e7-6c2e-4ecc-b5f6-41dd9e1dfe47_ActionId">
    <vt:lpwstr>90cea8f3-a33e-4b51-858e-7da7cbadf7cb</vt:lpwstr>
  </property>
  <property fmtid="{D5CDD505-2E9C-101B-9397-08002B2CF9AE}" pid="21" name="MSIP_Label_37c066e7-6c2e-4ecc-b5f6-41dd9e1dfe47_ContentBits">
    <vt:lpwstr>2</vt:lpwstr>
  </property>
  <property fmtid="{D5CDD505-2E9C-101B-9397-08002B2CF9AE}" pid="22" name="MSIP_Label_37c066e7-6c2e-4ecc-b5f6-41dd9e1dfe47_Tag">
    <vt:lpwstr>10, 3, 0, 1</vt:lpwstr>
  </property>
</Properties>
</file>